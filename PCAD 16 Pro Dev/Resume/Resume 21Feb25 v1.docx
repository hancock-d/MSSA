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AB989" w14:textId="48DC16AD" w:rsidR="339651AB" w:rsidRPr="0028674E" w:rsidRDefault="00000000" w:rsidP="00F9176F">
      <w:pPr>
        <w:pStyle w:val="Heading1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752200065"/>
          <w:placeholder>
            <w:docPart w:val="FE49270949AD4F85A70888442F132B9F"/>
          </w:placeholder>
          <w15:appearance w15:val="hidden"/>
        </w:sdtPr>
        <w:sdtContent>
          <w:r w:rsidR="00E65C93" w:rsidRPr="0028674E">
            <w:rPr>
              <w:rFonts w:ascii="Arial" w:hAnsi="Arial" w:cs="Arial"/>
            </w:rPr>
            <w:t>David Hancock</w:t>
          </w:r>
        </w:sdtContent>
      </w:sdt>
      <w:r w:rsidR="00F9176F" w:rsidRPr="0028674E">
        <w:rPr>
          <w:rFonts w:ascii="Arial" w:hAnsi="Arial" w:cs="Arial"/>
        </w:rPr>
        <w:t xml:space="preserve"> </w:t>
      </w:r>
    </w:p>
    <w:p w14:paraId="598CB208" w14:textId="4B9AF240" w:rsidR="00DC490D" w:rsidRPr="0028674E" w:rsidRDefault="00000000" w:rsidP="002073B6">
      <w:pPr>
        <w:pStyle w:val="ContactInfo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1088194590"/>
          <w:placeholder>
            <w:docPart w:val="3B38F63A42D04C188D6353D77DEBDD97"/>
          </w:placeholder>
          <w15:appearance w15:val="hidden"/>
        </w:sdtPr>
        <w:sdtContent>
          <w:r w:rsidR="00E65C93" w:rsidRPr="0028674E">
            <w:rPr>
              <w:rFonts w:ascii="Arial" w:hAnsi="Arial" w:cs="Arial"/>
            </w:rPr>
            <w:t>David.t.hancock@outlook.com</w:t>
          </w:r>
        </w:sdtContent>
      </w:sdt>
      <w:r w:rsidR="339651AB" w:rsidRPr="0028674E">
        <w:rPr>
          <w:rFonts w:ascii="Arial" w:hAnsi="Arial" w:cs="Arial"/>
        </w:rPr>
        <w:t xml:space="preserve">  •  </w:t>
      </w:r>
      <w:sdt>
        <w:sdtPr>
          <w:rPr>
            <w:rFonts w:ascii="Arial" w:hAnsi="Arial" w:cs="Arial"/>
          </w:rPr>
          <w:id w:val="249624552"/>
          <w:placeholder>
            <w:docPart w:val="4C63D0C6A1CB40B58E4D89A87E669E22"/>
          </w:placeholder>
          <w15:appearance w15:val="hidden"/>
        </w:sdtPr>
        <w:sdtContent>
          <w:r w:rsidR="00E65C93" w:rsidRPr="0028674E">
            <w:rPr>
              <w:rFonts w:ascii="Arial" w:hAnsi="Arial" w:cs="Arial"/>
            </w:rPr>
            <w:t>(513) 373-0661</w:t>
          </w:r>
        </w:sdtContent>
      </w:sdt>
      <w:r w:rsidR="5137D887" w:rsidRPr="0028674E">
        <w:rPr>
          <w:rFonts w:ascii="Arial" w:hAnsi="Arial" w:cs="Arial"/>
        </w:rPr>
        <w:t xml:space="preserve"> </w:t>
      </w:r>
      <w:r w:rsidR="339651AB" w:rsidRPr="0028674E">
        <w:rPr>
          <w:rFonts w:ascii="Arial" w:hAnsi="Arial" w:cs="Arial"/>
        </w:rPr>
        <w:t xml:space="preserve">•  </w:t>
      </w:r>
      <w:sdt>
        <w:sdtPr>
          <w:rPr>
            <w:rFonts w:ascii="Arial" w:hAnsi="Arial" w:cs="Arial"/>
          </w:rPr>
          <w:id w:val="-769853447"/>
          <w:placeholder>
            <w:docPart w:val="F165B3E71D6740C6B0A23A76D4A229FF"/>
          </w:placeholder>
          <w15:appearance w15:val="hidden"/>
        </w:sdtPr>
        <w:sdtContent>
          <w:hyperlink r:id="rId8" w:history="1">
            <w:r w:rsidR="005A4407" w:rsidRPr="005A4407">
              <w:rPr>
                <w:rStyle w:val="Hyperlink"/>
                <w:rFonts w:ascii="Arial" w:hAnsi="Arial" w:cs="Arial"/>
              </w:rPr>
              <w:t>LinkedIn</w:t>
            </w:r>
          </w:hyperlink>
        </w:sdtContent>
      </w:sdt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28674E" w14:paraId="03775D58" w14:textId="77777777" w:rsidTr="000B4CAB">
        <w:tc>
          <w:tcPr>
            <w:tcW w:w="9360" w:type="dxa"/>
          </w:tcPr>
          <w:tbl>
            <w:tblPr>
              <w:tblW w:w="9360" w:type="dxa"/>
              <w:tblBorders>
                <w:bottom w:val="single" w:sz="6" w:space="0" w:color="auto"/>
              </w:tblBorders>
              <w:tblCellMar>
                <w:left w:w="14" w:type="dxa"/>
              </w:tblCellMar>
              <w:tblLook w:val="0600" w:firstRow="0" w:lastRow="0" w:firstColumn="0" w:lastColumn="0" w:noHBand="1" w:noVBand="1"/>
            </w:tblPr>
            <w:tblGrid>
              <w:gridCol w:w="9360"/>
            </w:tblGrid>
            <w:tr w:rsidR="00C257DA" w:rsidRPr="003D02D3" w14:paraId="6028F0A9" w14:textId="77777777" w:rsidTr="00425851">
              <w:tc>
                <w:tcPr>
                  <w:tcW w:w="9360" w:type="dxa"/>
                </w:tcPr>
                <w:p w14:paraId="4B503C5F" w14:textId="2CA5879F" w:rsidR="00C257DA" w:rsidRPr="003D02D3" w:rsidRDefault="00C257DA" w:rsidP="00C257DA">
                  <w:pPr>
                    <w:pStyle w:val="Heading2"/>
                    <w:rPr>
                      <w:rFonts w:ascii="Arial" w:hAnsi="Arial" w:cs="Arial"/>
                    </w:rPr>
                  </w:pPr>
                  <w:sdt>
                    <w:sdtPr>
                      <w:rPr>
                        <w:rFonts w:ascii="Arial" w:hAnsi="Arial" w:cs="Arial"/>
                      </w:rPr>
                      <w:id w:val="-2018529634"/>
                      <w:placeholder>
                        <w:docPart w:val="C4187410F63841B08B46EE7BAD1FB6BD"/>
                      </w:placeholder>
                      <w15:appearance w15:val="hidden"/>
                    </w:sdtPr>
                    <w:sdtContent>
                      <w:r>
                        <w:rPr>
                          <w:rFonts w:ascii="Arial" w:hAnsi="Arial" w:cs="Arial"/>
                        </w:rPr>
                        <w:t>Professional summary</w:t>
                      </w:r>
                    </w:sdtContent>
                  </w:sdt>
                  <w:r w:rsidRPr="003D02D3">
                    <w:rPr>
                      <w:rFonts w:ascii="Arial" w:hAnsi="Arial" w:cs="Arial"/>
                    </w:rPr>
                    <w:t xml:space="preserve"> </w:t>
                  </w:r>
                </w:p>
              </w:tc>
            </w:tr>
          </w:tbl>
          <w:p w14:paraId="1DA56FAB" w14:textId="77777777" w:rsidR="00C257DA" w:rsidRPr="003D02D3" w:rsidRDefault="00C257DA" w:rsidP="00C257DA">
            <w:pPr>
              <w:pStyle w:val="Spacebetweentables"/>
              <w:rPr>
                <w:rFonts w:ascii="Arial" w:hAnsi="Arial" w:cs="Arial"/>
              </w:rPr>
            </w:pPr>
          </w:p>
          <w:tbl>
            <w:tblPr>
              <w:tblStyle w:val="TableGrid"/>
              <w:tblW w:w="9436" w:type="dxa"/>
              <w:tblBorders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65"/>
              <w:gridCol w:w="271"/>
            </w:tblGrid>
            <w:tr w:rsidR="00C257DA" w:rsidRPr="003D02D3" w14:paraId="6F07FFBA" w14:textId="77777777" w:rsidTr="0009317B">
              <w:trPr>
                <w:trHeight w:val="268"/>
              </w:trPr>
              <w:tc>
                <w:tcPr>
                  <w:tcW w:w="9165" w:type="dxa"/>
                  <w:tcBorders>
                    <w:top w:val="nil"/>
                    <w:left w:val="nil"/>
                    <w:bottom w:val="nil"/>
                  </w:tcBorders>
                </w:tcPr>
                <w:p w14:paraId="13BED3B3" w14:textId="53A1702B" w:rsidR="00E62F2C" w:rsidRDefault="00E62F2C" w:rsidP="00C257DA">
                  <w:pPr>
                    <w:rPr>
                      <w:rFonts w:ascii="Arial" w:hAnsi="Arial" w:cs="Arial"/>
                      <w:b w:val="0"/>
                      <w:bCs/>
                    </w:rPr>
                  </w:pPr>
                  <w:r>
                    <w:rPr>
                      <w:rFonts w:ascii="Arial" w:hAnsi="Arial" w:cs="Arial"/>
                      <w:b w:val="0"/>
                      <w:bCs/>
                    </w:rPr>
                    <w:t xml:space="preserve">Highly skilled and dedicated Special Forces Medical Sergeant with a passion for information technology and software development, equipped with years of experience while operating in both high-pressure and casual team-oriented environments. </w:t>
                  </w:r>
                </w:p>
                <w:p w14:paraId="38D8E259" w14:textId="77777777" w:rsidR="00E62F2C" w:rsidRDefault="00E62F2C" w:rsidP="00C257DA">
                  <w:pPr>
                    <w:rPr>
                      <w:rFonts w:ascii="Arial" w:hAnsi="Arial" w:cs="Arial"/>
                      <w:b w:val="0"/>
                      <w:bCs/>
                    </w:rPr>
                  </w:pPr>
                </w:p>
                <w:p w14:paraId="6EB9B8A7" w14:textId="7974DFE9" w:rsidR="00C257DA" w:rsidRPr="0009317B" w:rsidRDefault="0009317B" w:rsidP="00C257DA">
                  <w:pPr>
                    <w:rPr>
                      <w:rFonts w:ascii="Arial" w:hAnsi="Arial" w:cs="Arial"/>
                      <w:b w:val="0"/>
                      <w:bCs/>
                    </w:rPr>
                  </w:pPr>
                  <w:r w:rsidRPr="0009317B">
                    <w:rPr>
                      <w:rFonts w:ascii="Arial" w:hAnsi="Arial" w:cs="Arial"/>
                      <w:b w:val="0"/>
                      <w:bCs/>
                    </w:rPr>
                    <w:t xml:space="preserve">Adaptable and results-driven professional with a proven ability to thrive in high-pressure environments. Experienced in optimizing operations, facilitating collaboration, and developing training programs that enhance team readiness and efficiency. </w:t>
                  </w:r>
                  <w:proofErr w:type="gramStart"/>
                  <w:r w:rsidRPr="0009317B">
                    <w:rPr>
                      <w:rFonts w:ascii="Arial" w:hAnsi="Arial" w:cs="Arial"/>
                      <w:b w:val="0"/>
                      <w:bCs/>
                    </w:rPr>
                    <w:t>Skilled</w:t>
                  </w:r>
                  <w:proofErr w:type="gramEnd"/>
                  <w:r w:rsidRPr="0009317B">
                    <w:rPr>
                      <w:rFonts w:ascii="Arial" w:hAnsi="Arial" w:cs="Arial"/>
                      <w:b w:val="0"/>
                      <w:bCs/>
                    </w:rPr>
                    <w:t xml:space="preserve"> in problem-solving, process improvement, and cross-functional coordination. Passionate about fostering teamwork</w:t>
                  </w:r>
                  <w:r w:rsidR="005554B0">
                    <w:rPr>
                      <w:rFonts w:ascii="Arial" w:hAnsi="Arial" w:cs="Arial"/>
                      <w:b w:val="0"/>
                      <w:bCs/>
                    </w:rPr>
                    <w:t xml:space="preserve"> </w:t>
                  </w:r>
                  <w:r w:rsidRPr="0009317B">
                    <w:rPr>
                      <w:rFonts w:ascii="Arial" w:hAnsi="Arial" w:cs="Arial"/>
                      <w:b w:val="0"/>
                      <w:bCs/>
                    </w:rPr>
                    <w:t>and driving mission success through thoughtful planning and execution.</w:t>
                  </w:r>
                </w:p>
              </w:tc>
              <w:tc>
                <w:tcPr>
                  <w:tcW w:w="271" w:type="dxa"/>
                  <w:tcBorders>
                    <w:top w:val="nil"/>
                    <w:bottom w:val="nil"/>
                    <w:right w:val="nil"/>
                  </w:tcBorders>
                </w:tcPr>
                <w:p w14:paraId="65EDCE16" w14:textId="3B92836D" w:rsidR="00C257DA" w:rsidRPr="003D02D3" w:rsidRDefault="00C257DA" w:rsidP="00C257DA">
                  <w:pPr>
                    <w:jc w:val="right"/>
                    <w:rPr>
                      <w:rFonts w:ascii="Arial" w:hAnsi="Arial" w:cs="Arial"/>
                    </w:rPr>
                  </w:pPr>
                </w:p>
              </w:tc>
            </w:tr>
          </w:tbl>
          <w:p w14:paraId="0596C104" w14:textId="58DE961C" w:rsidR="00316C32" w:rsidRPr="0028674E" w:rsidRDefault="00000000" w:rsidP="005303C3">
            <w:pPr>
              <w:pStyle w:val="Heading2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641067621"/>
                <w:placeholder>
                  <w:docPart w:val="CADA459A46C14C9EAF6284AC1D6B83EA"/>
                </w:placeholder>
                <w:showingPlcHdr/>
                <w15:appearance w15:val="hidden"/>
              </w:sdtPr>
              <w:sdtContent>
                <w:r w:rsidR="00316C32" w:rsidRPr="0028674E">
                  <w:rPr>
                    <w:rFonts w:ascii="Arial" w:hAnsi="Arial" w:cs="Arial"/>
                  </w:rPr>
                  <w:t>Education</w:t>
                </w:r>
              </w:sdtContent>
            </w:sdt>
            <w:r w:rsidR="00316C32" w:rsidRPr="0028674E">
              <w:rPr>
                <w:rFonts w:ascii="Arial" w:hAnsi="Arial" w:cs="Arial"/>
              </w:rPr>
              <w:t xml:space="preserve"> </w:t>
            </w:r>
            <w:r w:rsidR="00DC3692">
              <w:rPr>
                <w:rFonts w:ascii="Arial" w:hAnsi="Arial" w:cs="Arial"/>
              </w:rPr>
              <w:t>and coursework</w:t>
            </w:r>
          </w:p>
        </w:tc>
      </w:tr>
    </w:tbl>
    <w:p w14:paraId="1544B6DD" w14:textId="77777777" w:rsidR="00316C32" w:rsidRPr="0028674E" w:rsidRDefault="00316C32" w:rsidP="00316C32">
      <w:pPr>
        <w:pStyle w:val="Spacebetweentables"/>
        <w:rPr>
          <w:rFonts w:ascii="Arial" w:hAnsi="Arial" w:cs="Arial"/>
        </w:rPr>
      </w:pPr>
    </w:p>
    <w:tbl>
      <w:tblPr>
        <w:tblW w:w="9395" w:type="dxa"/>
        <w:tblLook w:val="0600" w:firstRow="0" w:lastRow="0" w:firstColumn="0" w:lastColumn="0" w:noHBand="1" w:noVBand="1"/>
      </w:tblPr>
      <w:tblGrid>
        <w:gridCol w:w="7510"/>
        <w:gridCol w:w="1644"/>
        <w:gridCol w:w="241"/>
      </w:tblGrid>
      <w:tr w:rsidR="00315D21" w:rsidRPr="0028674E" w14:paraId="2BA33603" w14:textId="77777777" w:rsidTr="00316C32">
        <w:trPr>
          <w:trHeight w:val="265"/>
        </w:trPr>
        <w:tc>
          <w:tcPr>
            <w:tcW w:w="7510" w:type="dxa"/>
          </w:tcPr>
          <w:p w14:paraId="0827F11D" w14:textId="282B4BEE" w:rsidR="004D6840" w:rsidRPr="0028674E" w:rsidRDefault="00752271" w:rsidP="00F9176F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</w:rPr>
              <w:t>Microsoft Software and Systems Academy (</w:t>
            </w:r>
            <w:r w:rsidR="00BC1C03">
              <w:rPr>
                <w:rFonts w:ascii="Arial" w:hAnsi="Arial" w:cs="Arial"/>
              </w:rPr>
              <w:t>MSSA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885" w:type="dxa"/>
            <w:gridSpan w:val="2"/>
          </w:tcPr>
          <w:p w14:paraId="7F599B2E" w14:textId="7D74C787" w:rsidR="004D6840" w:rsidRPr="0028674E" w:rsidRDefault="00000000" w:rsidP="00F9176F">
            <w:pPr>
              <w:jc w:val="right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2025473700"/>
                <w:placeholder>
                  <w:docPart w:val="4D98722D375A4CD39095C28AB9F8E6DE"/>
                </w:placeholder>
                <w15:appearance w15:val="hidden"/>
              </w:sdtPr>
              <w:sdtContent>
                <w:r w:rsidR="00C615DB" w:rsidRPr="0028674E">
                  <w:rPr>
                    <w:rFonts w:ascii="Arial" w:hAnsi="Arial" w:cs="Arial"/>
                  </w:rPr>
                  <w:t>20</w:t>
                </w:r>
                <w:r w:rsidR="00BC1C03">
                  <w:rPr>
                    <w:rFonts w:ascii="Arial" w:hAnsi="Arial" w:cs="Arial"/>
                  </w:rPr>
                  <w:t>25</w:t>
                </w:r>
              </w:sdtContent>
            </w:sdt>
            <w:r w:rsidR="00F9176F" w:rsidRPr="0028674E">
              <w:rPr>
                <w:rFonts w:ascii="Arial" w:hAnsi="Arial" w:cs="Arial"/>
              </w:rPr>
              <w:t xml:space="preserve"> </w:t>
            </w:r>
          </w:p>
        </w:tc>
      </w:tr>
      <w:tr w:rsidR="00BC1C03" w:rsidRPr="0028674E" w14:paraId="720F48A3" w14:textId="77777777" w:rsidTr="00BC1C03">
        <w:trPr>
          <w:trHeight w:val="265"/>
        </w:trPr>
        <w:tc>
          <w:tcPr>
            <w:tcW w:w="9154" w:type="dxa"/>
            <w:gridSpan w:val="2"/>
          </w:tcPr>
          <w:p w14:paraId="7F43DBD0" w14:textId="200CBFEE" w:rsidR="00BC1C03" w:rsidRPr="0028674E" w:rsidRDefault="00BC1C03" w:rsidP="00BC1C03">
            <w:pPr>
              <w:pStyle w:val="Collegeinfo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417170387"/>
                <w:placeholder>
                  <w:docPart w:val="03877C3565C4443DB864DC2FE26C782E"/>
                </w:placeholder>
                <w15:appearance w15:val="hidden"/>
              </w:sdtPr>
              <w:sdtContent>
                <w:r>
                  <w:rPr>
                    <w:rFonts w:ascii="Arial" w:hAnsi="Arial" w:cs="Arial"/>
                    <w:i w:val="0"/>
                  </w:rPr>
                  <w:t>MSSA notes</w:t>
                </w:r>
              </w:sdtContent>
            </w:sdt>
          </w:p>
        </w:tc>
        <w:tc>
          <w:tcPr>
            <w:tcW w:w="241" w:type="dxa"/>
          </w:tcPr>
          <w:p w14:paraId="6954B777" w14:textId="77777777" w:rsidR="00BC1C03" w:rsidRPr="0028674E" w:rsidRDefault="00BC1C03" w:rsidP="00F9176F">
            <w:pPr>
              <w:jc w:val="right"/>
              <w:rPr>
                <w:rFonts w:ascii="Arial" w:hAnsi="Arial" w:cs="Arial"/>
              </w:rPr>
            </w:pPr>
          </w:p>
        </w:tc>
      </w:tr>
      <w:tr w:rsidR="00BC1C03" w:rsidRPr="0028674E" w14:paraId="0ECD2A06" w14:textId="77777777" w:rsidTr="00316C32">
        <w:trPr>
          <w:trHeight w:val="265"/>
        </w:trPr>
        <w:tc>
          <w:tcPr>
            <w:tcW w:w="7510" w:type="dxa"/>
          </w:tcPr>
          <w:p w14:paraId="7F764F68" w14:textId="0B6D64F2" w:rsidR="00BC1C03" w:rsidRPr="0028674E" w:rsidRDefault="00BC1C03" w:rsidP="00BC1C03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006788692"/>
                <w:placeholder>
                  <w:docPart w:val="A3B7D24237FB4A8198548958B141FCFF"/>
                </w:placeholder>
                <w15:appearance w15:val="hidden"/>
              </w:sdtPr>
              <w:sdtContent>
                <w:r w:rsidRPr="0028674E">
                  <w:rPr>
                    <w:rFonts w:ascii="Arial" w:hAnsi="Arial" w:cs="Arial"/>
                  </w:rPr>
                  <w:t>University of Cincinnati</w:t>
                </w:r>
              </w:sdtContent>
            </w:sdt>
            <w:r w:rsidRPr="0028674E">
              <w:rPr>
                <w:rFonts w:ascii="Arial" w:hAnsi="Arial" w:cs="Arial"/>
              </w:rPr>
              <w:t xml:space="preserve">, </w:t>
            </w:r>
            <w:sdt>
              <w:sdtPr>
                <w:rPr>
                  <w:rFonts w:ascii="Arial" w:hAnsi="Arial" w:cs="Arial"/>
                </w:rPr>
                <w:id w:val="884522525"/>
                <w:placeholder>
                  <w:docPart w:val="E9A69CDE487A46DDAEDD8B0E2DAAB445"/>
                </w:placeholder>
                <w15:appearance w15:val="hidden"/>
              </w:sdtPr>
              <w:sdtContent>
                <w:r w:rsidRPr="0028674E">
                  <w:rPr>
                    <w:rFonts w:ascii="Arial" w:hAnsi="Arial" w:cs="Arial"/>
                  </w:rPr>
                  <w:t>Cincinnati, OH</w:t>
                </w:r>
              </w:sdtContent>
            </w:sdt>
          </w:p>
        </w:tc>
        <w:tc>
          <w:tcPr>
            <w:tcW w:w="1885" w:type="dxa"/>
            <w:gridSpan w:val="2"/>
          </w:tcPr>
          <w:p w14:paraId="78D14190" w14:textId="73F36410" w:rsidR="00BC1C03" w:rsidRPr="0028674E" w:rsidRDefault="00BC1C03" w:rsidP="00BC1C03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2009</w:t>
            </w:r>
          </w:p>
        </w:tc>
      </w:tr>
    </w:tbl>
    <w:p w14:paraId="73988668" w14:textId="3CDBF502" w:rsidR="7445260A" w:rsidRPr="0028674E" w:rsidRDefault="00000000" w:rsidP="00BC1C03">
      <w:pPr>
        <w:pStyle w:val="Collegeinfo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489098067"/>
          <w:placeholder>
            <w:docPart w:val="5CCB58200B0E4F1291778864562DB72B"/>
          </w:placeholder>
          <w15:appearance w15:val="hidden"/>
        </w:sdtPr>
        <w:sdtContent>
          <w:r w:rsidR="00C615DB" w:rsidRPr="0028674E">
            <w:rPr>
              <w:rFonts w:ascii="Arial" w:hAnsi="Arial" w:cs="Arial"/>
            </w:rPr>
            <w:t>Bachelor of Science, Secondary Education—German Studies (</w:t>
          </w:r>
          <w:r w:rsidR="005A2484">
            <w:rPr>
              <w:rFonts w:ascii="Arial" w:hAnsi="Arial" w:cs="Arial"/>
            </w:rPr>
            <w:t>Summa Cum Laude—3.</w:t>
          </w:r>
          <w:r w:rsidR="002456B8">
            <w:rPr>
              <w:rFonts w:ascii="Arial" w:hAnsi="Arial" w:cs="Arial"/>
            </w:rPr>
            <w:t>85</w:t>
          </w:r>
          <w:r w:rsidR="005A2484">
            <w:rPr>
              <w:rFonts w:ascii="Arial" w:hAnsi="Arial" w:cs="Arial"/>
            </w:rPr>
            <w:t xml:space="preserve"> GPA</w:t>
          </w:r>
          <w:r w:rsidR="00C615DB" w:rsidRPr="0028674E">
            <w:rPr>
              <w:rFonts w:ascii="Arial" w:hAnsi="Arial" w:cs="Arial"/>
            </w:rPr>
            <w:t>)</w:t>
          </w:r>
        </w:sdtContent>
      </w:sdt>
      <w:r w:rsidR="000B4CAB" w:rsidRPr="0028674E">
        <w:rPr>
          <w:rFonts w:ascii="Arial" w:hAnsi="Arial" w:cs="Arial"/>
        </w:rPr>
        <w:t xml:space="preserve"> </w:t>
      </w:r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B20A42" w:rsidRPr="0028674E" w14:paraId="31AB9DC8" w14:textId="77777777" w:rsidTr="00425851">
        <w:tc>
          <w:tcPr>
            <w:tcW w:w="9360" w:type="dxa"/>
          </w:tcPr>
          <w:p w14:paraId="36248268" w14:textId="77777777" w:rsidR="00B20A42" w:rsidRPr="0028674E" w:rsidRDefault="00B20A42" w:rsidP="00425851">
            <w:pPr>
              <w:pStyle w:val="Heading2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519819337"/>
                <w:placeholder>
                  <w:docPart w:val="C003FFB76BC74A45B1D161FE862250C2"/>
                </w:placeholder>
                <w:showingPlcHdr/>
                <w15:appearance w15:val="hidden"/>
              </w:sdtPr>
              <w:sdtContent>
                <w:r w:rsidRPr="0028674E">
                  <w:rPr>
                    <w:rFonts w:ascii="Arial" w:hAnsi="Arial" w:cs="Arial"/>
                  </w:rPr>
                  <w:t>Skills</w:t>
                </w:r>
              </w:sdtContent>
            </w:sdt>
            <w:r w:rsidRPr="0028674E">
              <w:rPr>
                <w:rFonts w:ascii="Arial" w:hAnsi="Arial" w:cs="Arial"/>
              </w:rPr>
              <w:t xml:space="preserve"> </w:t>
            </w:r>
          </w:p>
        </w:tc>
      </w:tr>
    </w:tbl>
    <w:p w14:paraId="1FD0DEDF" w14:textId="77777777" w:rsidR="00B20A42" w:rsidRPr="0028674E" w:rsidRDefault="00B20A42" w:rsidP="00B20A42">
      <w:pPr>
        <w:pStyle w:val="Spacebetweentables"/>
        <w:rPr>
          <w:rFonts w:ascii="Arial" w:hAnsi="Arial" w:cs="Arial"/>
        </w:rPr>
      </w:pPr>
    </w:p>
    <w:p w14:paraId="2B02C2FE" w14:textId="77777777" w:rsidR="00B20A42" w:rsidRPr="0028674E" w:rsidRDefault="00B20A42" w:rsidP="00B20A42">
      <w:pPr>
        <w:rPr>
          <w:rStyle w:val="NotBold"/>
          <w:rFonts w:ascii="Arial" w:hAnsi="Arial" w:cs="Arial"/>
        </w:rPr>
      </w:pPr>
      <w:sdt>
        <w:sdtPr>
          <w:rPr>
            <w:rFonts w:ascii="Arial" w:hAnsi="Arial" w:cs="Arial"/>
            <w:b w:val="0"/>
            <w:bCs/>
            <w:color w:val="auto"/>
          </w:rPr>
          <w:id w:val="-451169016"/>
          <w:placeholder>
            <w:docPart w:val="41F69BB3CC1D4C5581C2C46FC729A875"/>
          </w:placeholder>
          <w:showingPlcHdr/>
          <w15:appearance w15:val="hidden"/>
        </w:sdtPr>
        <w:sdtEndPr>
          <w:rPr>
            <w:b/>
            <w:bCs w:val="0"/>
            <w:color w:val="000000" w:themeColor="text1"/>
          </w:rPr>
        </w:sdtEndPr>
        <w:sdtContent>
          <w:r w:rsidRPr="0028674E">
            <w:rPr>
              <w:rFonts w:ascii="Arial" w:hAnsi="Arial" w:cs="Arial"/>
            </w:rPr>
            <w:t>Programming languages:</w:t>
          </w:r>
        </w:sdtContent>
      </w:sdt>
      <w:r w:rsidRPr="0028674E">
        <w:rPr>
          <w:rStyle w:val="NotBold"/>
          <w:rFonts w:ascii="Arial" w:hAnsi="Arial" w:cs="Arial"/>
        </w:rPr>
        <w:t xml:space="preserve"> </w:t>
      </w:r>
      <w:sdt>
        <w:sdtPr>
          <w:rPr>
            <w:rStyle w:val="NotBold"/>
            <w:rFonts w:ascii="Arial" w:hAnsi="Arial" w:cs="Arial"/>
          </w:rPr>
          <w:id w:val="1610002039"/>
          <w:placeholder>
            <w:docPart w:val="8C6D470BA90A4D128C5A611FB9B4A5B2"/>
          </w:placeholder>
          <w15:appearance w15:val="hidden"/>
        </w:sdtPr>
        <w:sdtContent>
          <w:r>
            <w:rPr>
              <w:rStyle w:val="NotBold"/>
              <w:rFonts w:ascii="Arial" w:hAnsi="Arial" w:cs="Arial"/>
            </w:rPr>
            <w:t>C#</w:t>
          </w:r>
        </w:sdtContent>
      </w:sdt>
    </w:p>
    <w:p w14:paraId="23FF43AC" w14:textId="3FE4007D" w:rsidR="00B20A42" w:rsidRPr="0028674E" w:rsidRDefault="00B20A42" w:rsidP="00B20A42">
      <w:pPr>
        <w:rPr>
          <w:rStyle w:val="NotBold"/>
          <w:rFonts w:ascii="Arial" w:hAnsi="Arial" w:cs="Arial"/>
        </w:rPr>
      </w:pPr>
      <w:sdt>
        <w:sdtPr>
          <w:rPr>
            <w:rFonts w:ascii="Arial" w:hAnsi="Arial" w:cs="Arial"/>
            <w:b w:val="0"/>
            <w:bCs/>
            <w:color w:val="auto"/>
          </w:rPr>
          <w:id w:val="1545859903"/>
          <w:placeholder>
            <w:docPart w:val="3B7C9E28758441379BD6747FEE0D6267"/>
          </w:placeholder>
          <w:showingPlcHdr/>
          <w15:appearance w15:val="hidden"/>
        </w:sdtPr>
        <w:sdtEndPr>
          <w:rPr>
            <w:b/>
            <w:bCs w:val="0"/>
            <w:color w:val="000000" w:themeColor="text1"/>
          </w:rPr>
        </w:sdtEndPr>
        <w:sdtContent>
          <w:r w:rsidRPr="0028674E">
            <w:rPr>
              <w:rFonts w:ascii="Arial" w:hAnsi="Arial" w:cs="Arial"/>
            </w:rPr>
            <w:t>Computer software/ frameworks:</w:t>
          </w:r>
        </w:sdtContent>
      </w:sdt>
      <w:r w:rsidRPr="0028674E">
        <w:rPr>
          <w:rFonts w:ascii="Arial" w:hAnsi="Arial" w:cs="Arial"/>
        </w:rPr>
        <w:t xml:space="preserve">  </w:t>
      </w:r>
      <w:sdt>
        <w:sdtPr>
          <w:rPr>
            <w:rStyle w:val="NotBold"/>
            <w:rFonts w:ascii="Arial" w:hAnsi="Arial" w:cs="Arial"/>
          </w:rPr>
          <w:id w:val="416449838"/>
          <w:placeholder>
            <w:docPart w:val="7CF92CAD5A8A49CE8BE9036DF686EC1A"/>
          </w:placeholder>
          <w:showingPlcHdr/>
          <w15:appearance w15:val="hidden"/>
        </w:sdtPr>
        <w:sdtContent>
          <w:r w:rsidR="007D24BA" w:rsidRPr="00316C32">
            <w:rPr>
              <w:rStyle w:val="NotBold"/>
            </w:rPr>
            <w:t>Microsoft office, Adobe Photoshop, Maple, Git, React, jQuery</w:t>
          </w:r>
        </w:sdtContent>
      </w:sdt>
    </w:p>
    <w:p w14:paraId="12D3D635" w14:textId="77777777" w:rsidR="00B20A42" w:rsidRPr="0028674E" w:rsidRDefault="00B20A42" w:rsidP="00B20A42">
      <w:pPr>
        <w:rPr>
          <w:rStyle w:val="NotBold"/>
          <w:rFonts w:ascii="Arial" w:hAnsi="Arial" w:cs="Arial"/>
        </w:rPr>
      </w:pPr>
      <w:sdt>
        <w:sdtPr>
          <w:rPr>
            <w:rFonts w:ascii="Arial" w:hAnsi="Arial" w:cs="Arial"/>
            <w:b w:val="0"/>
            <w:bCs/>
            <w:color w:val="auto"/>
          </w:rPr>
          <w:id w:val="-1647976739"/>
          <w:placeholder>
            <w:docPart w:val="9350105FCC5440A6A077DADA0894535F"/>
          </w:placeholder>
          <w:showingPlcHdr/>
          <w15:appearance w15:val="hidden"/>
        </w:sdtPr>
        <w:sdtEndPr>
          <w:rPr>
            <w:b/>
            <w:bCs w:val="0"/>
            <w:color w:val="000000" w:themeColor="text1"/>
          </w:rPr>
        </w:sdtEndPr>
        <w:sdtContent>
          <w:r w:rsidRPr="0028674E">
            <w:rPr>
              <w:rFonts w:ascii="Arial" w:hAnsi="Arial" w:cs="Arial"/>
            </w:rPr>
            <w:t>Languages:</w:t>
          </w:r>
        </w:sdtContent>
      </w:sdt>
      <w:r w:rsidRPr="0028674E">
        <w:rPr>
          <w:rFonts w:ascii="Arial" w:hAnsi="Arial" w:cs="Arial"/>
        </w:rPr>
        <w:t xml:space="preserve"> </w:t>
      </w:r>
      <w:r w:rsidRPr="0028674E">
        <w:rPr>
          <w:rStyle w:val="NotBold"/>
          <w:rFonts w:ascii="Arial" w:hAnsi="Arial" w:cs="Arial"/>
        </w:rPr>
        <w:t xml:space="preserve"> </w:t>
      </w:r>
      <w:sdt>
        <w:sdtPr>
          <w:rPr>
            <w:rStyle w:val="NotBold"/>
            <w:rFonts w:ascii="Arial" w:hAnsi="Arial" w:cs="Arial"/>
          </w:rPr>
          <w:id w:val="898863910"/>
          <w:placeholder>
            <w:docPart w:val="223409F5DA924B7BB58387DE34685D16"/>
          </w:placeholder>
          <w15:appearance w15:val="hidden"/>
        </w:sdtPr>
        <w:sdtContent>
          <w:r>
            <w:rPr>
              <w:rStyle w:val="NotBold"/>
              <w:rFonts w:ascii="Arial" w:hAnsi="Arial" w:cs="Arial"/>
            </w:rPr>
            <w:t>German (Intermediate), Thai (Beginner-Intermediate)</w:t>
          </w:r>
        </w:sdtContent>
      </w:sdt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B20A42" w:rsidRPr="003D02D3" w14:paraId="6689787A" w14:textId="77777777" w:rsidTr="00425851">
        <w:tc>
          <w:tcPr>
            <w:tcW w:w="9360" w:type="dxa"/>
          </w:tcPr>
          <w:p w14:paraId="2E149449" w14:textId="77777777" w:rsidR="00B20A42" w:rsidRPr="003D02D3" w:rsidRDefault="00B20A42" w:rsidP="00425851">
            <w:pPr>
              <w:pStyle w:val="Heading2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223183082"/>
                <w:placeholder>
                  <w:docPart w:val="6350218C1AD747B69CBA7F668BC4FDC8"/>
                </w:placeholder>
                <w15:appearance w15:val="hidden"/>
              </w:sdtPr>
              <w:sdtContent>
                <w:r w:rsidRPr="003D02D3">
                  <w:rPr>
                    <w:rFonts w:ascii="Arial" w:hAnsi="Arial" w:cs="Arial"/>
                  </w:rPr>
                  <w:t>CERTIFICATIONS</w:t>
                </w:r>
              </w:sdtContent>
            </w:sdt>
            <w:r w:rsidRPr="003D02D3">
              <w:rPr>
                <w:rFonts w:ascii="Arial" w:hAnsi="Arial" w:cs="Arial"/>
              </w:rPr>
              <w:t xml:space="preserve"> </w:t>
            </w:r>
          </w:p>
        </w:tc>
      </w:tr>
    </w:tbl>
    <w:p w14:paraId="42DFD6DB" w14:textId="77777777" w:rsidR="00B20A42" w:rsidRPr="003D02D3" w:rsidRDefault="00B20A42" w:rsidP="00B20A42">
      <w:pPr>
        <w:pStyle w:val="Spacebetweentables"/>
        <w:rPr>
          <w:rFonts w:ascii="Arial" w:hAnsi="Arial" w:cs="Arial"/>
        </w:rPr>
      </w:pPr>
    </w:p>
    <w:tbl>
      <w:tblPr>
        <w:tblStyle w:val="TableGrid"/>
        <w:tblW w:w="940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7"/>
        <w:gridCol w:w="1900"/>
      </w:tblGrid>
      <w:tr w:rsidR="00B20A42" w:rsidRPr="003D02D3" w14:paraId="38F2E410" w14:textId="77777777" w:rsidTr="00425851">
        <w:trPr>
          <w:trHeight w:val="264"/>
        </w:trPr>
        <w:tc>
          <w:tcPr>
            <w:tcW w:w="7507" w:type="dxa"/>
            <w:tcBorders>
              <w:top w:val="nil"/>
              <w:left w:val="nil"/>
              <w:bottom w:val="nil"/>
            </w:tcBorders>
          </w:tcPr>
          <w:p w14:paraId="20427709" w14:textId="77777777" w:rsidR="00B20A42" w:rsidRPr="003D02D3" w:rsidRDefault="00B20A42" w:rsidP="00425851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176465268"/>
                <w:placeholder>
                  <w:docPart w:val="65D5F88281204C239D4B0849EDE1F636"/>
                </w:placeholder>
                <w:showingPlcHdr/>
                <w15:appearance w15:val="hidden"/>
              </w:sdtPr>
              <w:sdtContent>
                <w:r w:rsidRPr="003D02D3">
                  <w:rPr>
                    <w:rFonts w:ascii="Arial" w:hAnsi="Arial" w:cs="Arial"/>
                  </w:rPr>
                  <w:t>Project title</w:t>
                </w:r>
              </w:sdtContent>
            </w:sdt>
            <w:r w:rsidRPr="003D02D3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00" w:type="dxa"/>
            <w:tcBorders>
              <w:top w:val="nil"/>
              <w:bottom w:val="nil"/>
              <w:right w:val="nil"/>
            </w:tcBorders>
          </w:tcPr>
          <w:p w14:paraId="30DD6831" w14:textId="77777777" w:rsidR="00B20A42" w:rsidRPr="003D02D3" w:rsidRDefault="00B20A42" w:rsidP="00425851">
            <w:pPr>
              <w:jc w:val="right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63284914"/>
                <w:placeholder>
                  <w:docPart w:val="2425FBB9534C4BA98EA166DE95BFDE6C"/>
                </w:placeholder>
                <w:showingPlcHdr/>
                <w15:appearance w15:val="hidden"/>
              </w:sdtPr>
              <w:sdtContent>
                <w:r w:rsidRPr="003D02D3">
                  <w:rPr>
                    <w:rFonts w:ascii="Arial" w:hAnsi="Arial" w:cs="Arial"/>
                  </w:rPr>
                  <w:t>Month Year</w:t>
                </w:r>
              </w:sdtContent>
            </w:sdt>
          </w:p>
        </w:tc>
      </w:tr>
    </w:tbl>
    <w:sdt>
      <w:sdtPr>
        <w:rPr>
          <w:rFonts w:ascii="Arial" w:hAnsi="Arial" w:cs="Arial"/>
        </w:rPr>
        <w:id w:val="519513889"/>
        <w:placeholder>
          <w:docPart w:val="46E19FB834384F7A9420DA5AAAA88D8E"/>
        </w:placeholder>
        <w:showingPlcHdr/>
        <w15:appearance w15:val="hidden"/>
      </w:sdtPr>
      <w:sdtContent>
        <w:p w14:paraId="5923FF7F" w14:textId="77777777" w:rsidR="00B20A42" w:rsidRDefault="00B20A42" w:rsidP="00B20A42">
          <w:pPr>
            <w:pStyle w:val="ListBullet"/>
            <w:rPr>
              <w:rFonts w:ascii="Arial" w:hAnsi="Arial" w:cs="Arial"/>
            </w:rPr>
          </w:pPr>
          <w:r w:rsidRPr="003D02D3">
            <w:rPr>
              <w:rFonts w:ascii="Arial" w:hAnsi="Arial" w:cs="Arial"/>
            </w:rPr>
            <w:t>Describe what you did/built etc.</w:t>
          </w:r>
        </w:p>
      </w:sdtContent>
    </w:sdt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28674E" w14:paraId="4271E542" w14:textId="77777777" w:rsidTr="000B4CAB">
        <w:tc>
          <w:tcPr>
            <w:tcW w:w="9360" w:type="dxa"/>
          </w:tcPr>
          <w:p w14:paraId="0998B55A" w14:textId="77777777" w:rsidR="00316C32" w:rsidRPr="0028674E" w:rsidRDefault="00000000" w:rsidP="00191303">
            <w:pPr>
              <w:pStyle w:val="Heading2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75196576"/>
                <w:placeholder>
                  <w:docPart w:val="0C2F88C536274878973DB658C8915BC0"/>
                </w:placeholder>
                <w:showingPlcHdr/>
                <w15:appearance w15:val="hidden"/>
              </w:sdtPr>
              <w:sdtContent>
                <w:r w:rsidR="00316C32" w:rsidRPr="0028674E">
                  <w:rPr>
                    <w:rFonts w:ascii="Arial" w:hAnsi="Arial" w:cs="Arial"/>
                  </w:rPr>
                  <w:t>Professional experience</w:t>
                </w:r>
              </w:sdtContent>
            </w:sdt>
            <w:r w:rsidR="00316C32" w:rsidRPr="0028674E">
              <w:rPr>
                <w:rFonts w:ascii="Arial" w:hAnsi="Arial" w:cs="Arial"/>
              </w:rPr>
              <w:t xml:space="preserve"> </w:t>
            </w:r>
          </w:p>
        </w:tc>
      </w:tr>
    </w:tbl>
    <w:p w14:paraId="2674EB39" w14:textId="77777777" w:rsidR="00316C32" w:rsidRPr="0028674E" w:rsidRDefault="00316C32" w:rsidP="00316C32">
      <w:pPr>
        <w:pStyle w:val="Spacebetweentables"/>
        <w:rPr>
          <w:rFonts w:ascii="Arial" w:hAnsi="Arial" w:cs="Arial"/>
        </w:rPr>
      </w:pPr>
    </w:p>
    <w:tbl>
      <w:tblPr>
        <w:tblStyle w:val="TableGrid"/>
        <w:tblW w:w="940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0"/>
        <w:gridCol w:w="2027"/>
      </w:tblGrid>
      <w:tr w:rsidR="007D1F1C" w:rsidRPr="0028674E" w14:paraId="74FD2405" w14:textId="77777777" w:rsidTr="001F227E">
        <w:trPr>
          <w:trHeight w:val="263"/>
        </w:trPr>
        <w:tc>
          <w:tcPr>
            <w:tcW w:w="7380" w:type="dxa"/>
            <w:tcBorders>
              <w:top w:val="nil"/>
              <w:left w:val="nil"/>
              <w:bottom w:val="nil"/>
            </w:tcBorders>
          </w:tcPr>
          <w:p w14:paraId="6E709FCE" w14:textId="1C6EA9D9" w:rsidR="007D1F1C" w:rsidRPr="0028674E" w:rsidRDefault="00000000" w:rsidP="00662603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496251119"/>
                <w:placeholder>
                  <w:docPart w:val="5A2EDFD6DF56410FB6353B109253F2F2"/>
                </w:placeholder>
                <w15:appearance w15:val="hidden"/>
              </w:sdtPr>
              <w:sdtContent>
                <w:r w:rsidR="00E7599F" w:rsidRPr="0028674E">
                  <w:rPr>
                    <w:rFonts w:ascii="Arial" w:hAnsi="Arial" w:cs="Arial"/>
                  </w:rPr>
                  <w:t>US Army</w:t>
                </w:r>
              </w:sdtContent>
            </w:sdt>
            <w:r w:rsidR="00F9176F" w:rsidRPr="0028674E">
              <w:rPr>
                <w:rFonts w:ascii="Arial" w:hAnsi="Arial" w:cs="Arial"/>
              </w:rPr>
              <w:t xml:space="preserve">, </w:t>
            </w:r>
            <w:sdt>
              <w:sdtPr>
                <w:rPr>
                  <w:rFonts w:ascii="Arial" w:hAnsi="Arial" w:cs="Arial"/>
                </w:rPr>
                <w:id w:val="-1175656557"/>
                <w:placeholder>
                  <w:docPart w:val="55F1BDC5F94A4B55BBABECB739B04ED8"/>
                </w:placeholder>
                <w15:appearance w15:val="hidden"/>
              </w:sdtPr>
              <w:sdtContent>
                <w:r w:rsidR="00E7599F" w:rsidRPr="0028674E">
                  <w:rPr>
                    <w:rFonts w:ascii="Arial" w:hAnsi="Arial" w:cs="Arial"/>
                  </w:rPr>
                  <w:t>Joint Base Lewis-McChord</w:t>
                </w:r>
              </w:sdtContent>
            </w:sdt>
          </w:p>
        </w:tc>
        <w:tc>
          <w:tcPr>
            <w:tcW w:w="2027" w:type="dxa"/>
            <w:tcBorders>
              <w:top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</w:rPr>
              <w:id w:val="177940288"/>
              <w:placeholder>
                <w:docPart w:val="8E099F50D3194542BD102CB970E0996F"/>
              </w:placeholder>
              <w15:appearance w15:val="hidden"/>
            </w:sdtPr>
            <w:sdtContent>
              <w:p w14:paraId="3F156D88" w14:textId="3F5425CF" w:rsidR="00E7599F" w:rsidRPr="0028674E" w:rsidRDefault="00E7599F" w:rsidP="001F227E">
                <w:pPr>
                  <w:rPr>
                    <w:rFonts w:ascii="Arial" w:hAnsi="Arial" w:cs="Arial"/>
                  </w:rPr>
                </w:pPr>
                <w:r w:rsidRPr="0028674E">
                  <w:rPr>
                    <w:rFonts w:ascii="Arial" w:hAnsi="Arial" w:cs="Arial"/>
                  </w:rPr>
                  <w:t xml:space="preserve">Jan 2024 – </w:t>
                </w:r>
                <w:r w:rsidR="001F227E">
                  <w:rPr>
                    <w:rFonts w:ascii="Arial" w:hAnsi="Arial" w:cs="Arial"/>
                  </w:rPr>
                  <w:t>P</w:t>
                </w:r>
                <w:r w:rsidRPr="0028674E">
                  <w:rPr>
                    <w:rFonts w:ascii="Arial" w:hAnsi="Arial" w:cs="Arial"/>
                  </w:rPr>
                  <w:t>resent</w:t>
                </w:r>
              </w:p>
              <w:p w14:paraId="71AF8138" w14:textId="5B6B5129" w:rsidR="007D1F1C" w:rsidRPr="0028674E" w:rsidRDefault="00000000" w:rsidP="00662603">
                <w:pPr>
                  <w:jc w:val="right"/>
                  <w:rPr>
                    <w:rFonts w:ascii="Arial" w:hAnsi="Arial" w:cs="Arial"/>
                  </w:rPr>
                </w:pPr>
              </w:p>
            </w:sdtContent>
          </w:sdt>
        </w:tc>
      </w:tr>
    </w:tbl>
    <w:p w14:paraId="2E5BDC90" w14:textId="604DA932" w:rsidR="009F638A" w:rsidRPr="0028674E" w:rsidRDefault="00000000" w:rsidP="00F9176F">
      <w:pPr>
        <w:pStyle w:val="Heading3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688344823"/>
          <w:placeholder>
            <w:docPart w:val="4E0FB78DE4254B738E4E8A076F831F00"/>
          </w:placeholder>
          <w15:appearance w15:val="hidden"/>
        </w:sdtPr>
        <w:sdtContent>
          <w:r w:rsidR="007C53E9" w:rsidRPr="0028674E">
            <w:rPr>
              <w:rFonts w:ascii="Arial" w:hAnsi="Arial" w:cs="Arial"/>
            </w:rPr>
            <w:t>Senior Enlisted Medical Advisor, Operations Medical Sergeant</w:t>
          </w:r>
        </w:sdtContent>
      </w:sdt>
      <w:r w:rsidR="00F9176F" w:rsidRPr="0028674E">
        <w:rPr>
          <w:rFonts w:ascii="Arial" w:hAnsi="Arial" w:cs="Arial"/>
        </w:rPr>
        <w:t xml:space="preserve"> </w:t>
      </w:r>
    </w:p>
    <w:sdt>
      <w:sdtPr>
        <w:rPr>
          <w:rFonts w:ascii="Arial" w:hAnsi="Arial" w:cs="Arial"/>
        </w:rPr>
        <w:id w:val="-1934735192"/>
        <w:placeholder>
          <w:docPart w:val="B21844BF7446427D8A7B0628CE0C45A1"/>
        </w:placeholder>
        <w15:appearance w15:val="hidden"/>
      </w:sdtPr>
      <w:sdtEndPr/>
      <w:sdtContent>
        <w:p w14:paraId="6B8EBD34" w14:textId="1DE5BC06" w:rsidR="00595227" w:rsidRPr="000744CE" w:rsidRDefault="002423C0" w:rsidP="002423C0">
          <w:pPr>
            <w:pStyle w:val="ListBullet"/>
            <w:rPr>
              <w:rFonts w:ascii="Arial" w:hAnsi="Arial" w:cs="Arial"/>
            </w:rPr>
          </w:pPr>
          <w:r w:rsidRPr="000744CE">
            <w:rPr>
              <w:rFonts w:ascii="Arial" w:hAnsi="Arial" w:cs="Arial"/>
            </w:rPr>
            <w:t>Orchestrated medical support for three long-range (</w:t>
          </w:r>
          <w:r w:rsidR="00FB399D">
            <w:rPr>
              <w:rFonts w:ascii="Arial" w:hAnsi="Arial" w:cs="Arial"/>
            </w:rPr>
            <w:t>3</w:t>
          </w:r>
          <w:r w:rsidRPr="000744CE">
            <w:rPr>
              <w:rFonts w:ascii="Arial" w:hAnsi="Arial" w:cs="Arial"/>
            </w:rPr>
            <w:t>0-50 miles) missions involving 40 personnel, implementing a robust Medical Evacuation Plan that reduced response times and ensured seamless emergency care.</w:t>
          </w:r>
        </w:p>
        <w:p w14:paraId="6C5B0150" w14:textId="1CB49AB4" w:rsidR="001A16A6" w:rsidRPr="000744CE" w:rsidRDefault="001A16A6" w:rsidP="002423C0">
          <w:pPr>
            <w:pStyle w:val="ListBullet"/>
            <w:rPr>
              <w:rFonts w:ascii="Arial" w:hAnsi="Arial" w:cs="Arial"/>
            </w:rPr>
          </w:pPr>
          <w:r w:rsidRPr="000744CE">
            <w:rPr>
              <w:rFonts w:ascii="Arial" w:hAnsi="Arial" w:cs="Arial"/>
            </w:rPr>
            <w:t>Led medical planning for 12 Special Forces Operational Detachments-Golf (SFOD-G), optimizing resource allocation and ensuring 100% availability of critical medical supplies across all deployments.</w:t>
          </w:r>
        </w:p>
        <w:p w14:paraId="7CBD855B" w14:textId="64CF201B" w:rsidR="006714E4" w:rsidRPr="006714E4" w:rsidRDefault="006714E4" w:rsidP="002423C0">
          <w:pPr>
            <w:pStyle w:val="ListBullet"/>
            <w:rPr>
              <w:rFonts w:ascii="Arial" w:hAnsi="Arial" w:cs="Arial"/>
            </w:rPr>
          </w:pPr>
          <w:r w:rsidRPr="006714E4">
            <w:rPr>
              <w:rFonts w:ascii="Arial" w:hAnsi="Arial" w:cs="Arial"/>
            </w:rPr>
            <w:t xml:space="preserve">Implemented a streamlined certification tracking system, increasing compliance from </w:t>
          </w:r>
          <w:r>
            <w:rPr>
              <w:rFonts w:ascii="Arial" w:hAnsi="Arial" w:cs="Arial"/>
            </w:rPr>
            <w:t>6</w:t>
          </w:r>
          <w:r w:rsidRPr="006714E4">
            <w:rPr>
              <w:rFonts w:ascii="Arial" w:hAnsi="Arial" w:cs="Arial"/>
            </w:rPr>
            <w:t xml:space="preserve">0% to </w:t>
          </w:r>
          <w:r>
            <w:rPr>
              <w:rFonts w:ascii="Arial" w:hAnsi="Arial" w:cs="Arial"/>
            </w:rPr>
            <w:t>85</w:t>
          </w:r>
          <w:r w:rsidRPr="006714E4">
            <w:rPr>
              <w:rFonts w:ascii="Arial" w:hAnsi="Arial" w:cs="Arial"/>
            </w:rPr>
            <w:t>% by ensuring timely renewals and training for 22 SOFAMTs and 6 Special Forces Medical Sergeants.</w:t>
          </w:r>
        </w:p>
        <w:p w14:paraId="27893057" w14:textId="20266C20" w:rsidR="008F588E" w:rsidRPr="008F588E" w:rsidRDefault="008F588E" w:rsidP="002423C0">
          <w:pPr>
            <w:pStyle w:val="ListBullet"/>
            <w:rPr>
              <w:rFonts w:ascii="Arial" w:hAnsi="Arial" w:cs="Arial"/>
            </w:rPr>
          </w:pPr>
          <w:r w:rsidRPr="008F588E">
            <w:rPr>
              <w:rFonts w:ascii="Arial" w:hAnsi="Arial" w:cs="Arial"/>
            </w:rPr>
            <w:t>Developed and led a Tactical Combat Casualty Care (TCCC) curriculum, training over 40 Special Forces operators and support staff, enhancing medical readiness and life-saving response capabilities across the unit.</w:t>
          </w:r>
        </w:p>
        <w:p w14:paraId="6513438F" w14:textId="6BE462A5" w:rsidR="006A7214" w:rsidRPr="000744CE" w:rsidRDefault="006A7214" w:rsidP="002423C0">
          <w:pPr>
            <w:pStyle w:val="ListBullet"/>
            <w:rPr>
              <w:rFonts w:ascii="Arial" w:hAnsi="Arial" w:cs="Arial"/>
            </w:rPr>
          </w:pPr>
          <w:r w:rsidRPr="000744CE">
            <w:rPr>
              <w:rFonts w:ascii="Arial" w:hAnsi="Arial" w:cs="Arial"/>
            </w:rPr>
            <w:lastRenderedPageBreak/>
            <w:t xml:space="preserve">Directed overseas deployment planning, enhancing interoperability with </w:t>
          </w:r>
          <w:r w:rsidRPr="000744CE">
            <w:rPr>
              <w:rFonts w:ascii="Arial" w:hAnsi="Arial" w:cs="Arial"/>
            </w:rPr>
            <w:t>four</w:t>
          </w:r>
          <w:r w:rsidRPr="000744CE">
            <w:rPr>
              <w:rFonts w:ascii="Arial" w:hAnsi="Arial" w:cs="Arial"/>
            </w:rPr>
            <w:t xml:space="preserve"> international allies and improving joint medical capabilities.</w:t>
          </w:r>
        </w:p>
        <w:p w14:paraId="320DE8E4" w14:textId="43A044E2" w:rsidR="00821A9D" w:rsidRPr="00821A9D" w:rsidRDefault="00821A9D" w:rsidP="002423C0">
          <w:pPr>
            <w:pStyle w:val="ListBullet"/>
            <w:rPr>
              <w:rFonts w:ascii="Arial" w:hAnsi="Arial" w:cs="Arial"/>
            </w:rPr>
          </w:pPr>
          <w:r w:rsidRPr="00821A9D">
            <w:rPr>
              <w:rFonts w:ascii="Arial" w:hAnsi="Arial" w:cs="Arial"/>
            </w:rPr>
            <w:t>Advised and assisted a foreign partner force in developing a comprehensive Casualty Evacuation Plan, leveraging their existing infrastructure and resources to streamline medical evacuation procedures, enhance coordination, and improve overall response efficiency.</w:t>
          </w:r>
        </w:p>
        <w:p w14:paraId="3F293A94" w14:textId="4BF8CAA4" w:rsidR="006B37A5" w:rsidRPr="0092382A" w:rsidRDefault="0092382A" w:rsidP="002423C0">
          <w:pPr>
            <w:pStyle w:val="ListBullet"/>
            <w:rPr>
              <w:rFonts w:ascii="Arial" w:hAnsi="Arial" w:cs="Arial"/>
            </w:rPr>
          </w:pPr>
          <w:r w:rsidRPr="0092382A">
            <w:rPr>
              <w:rFonts w:ascii="Arial" w:hAnsi="Arial" w:cs="Arial"/>
            </w:rPr>
            <w:t>Oversaw medical readiness for 200+ personnel, ensuring over 85% compliance in pre-deployment medical screenings and readiness assessments.</w:t>
          </w:r>
        </w:p>
      </w:sdtContent>
    </w:sdt>
    <w:tbl>
      <w:tblPr>
        <w:tblStyle w:val="TableGrid"/>
        <w:tblW w:w="9419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0"/>
        <w:gridCol w:w="2219"/>
      </w:tblGrid>
      <w:tr w:rsidR="00F9176F" w:rsidRPr="0028674E" w14:paraId="5CA66C35" w14:textId="77777777" w:rsidTr="001F227E">
        <w:trPr>
          <w:trHeight w:val="262"/>
        </w:trPr>
        <w:tc>
          <w:tcPr>
            <w:tcW w:w="7200" w:type="dxa"/>
            <w:tcBorders>
              <w:top w:val="nil"/>
              <w:left w:val="nil"/>
              <w:bottom w:val="nil"/>
            </w:tcBorders>
          </w:tcPr>
          <w:p w14:paraId="5DFD68B4" w14:textId="5429E4CA" w:rsidR="00F9176F" w:rsidRPr="0028674E" w:rsidRDefault="00000000" w:rsidP="00F9176F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979754204"/>
                <w:placeholder>
                  <w:docPart w:val="F8E4B3FFC9B84268B1D126DC5EE208BB"/>
                </w:placeholder>
                <w15:appearance w15:val="hidden"/>
              </w:sdtPr>
              <w:sdtContent>
                <w:r w:rsidR="00925E01" w:rsidRPr="0028674E">
                  <w:rPr>
                    <w:rFonts w:ascii="Arial" w:hAnsi="Arial" w:cs="Arial"/>
                  </w:rPr>
                  <w:t>US Army</w:t>
                </w:r>
              </w:sdtContent>
            </w:sdt>
            <w:r w:rsidR="00F9176F" w:rsidRPr="0028674E">
              <w:rPr>
                <w:rFonts w:ascii="Arial" w:hAnsi="Arial" w:cs="Arial"/>
              </w:rPr>
              <w:t xml:space="preserve">, </w:t>
            </w:r>
            <w:sdt>
              <w:sdtPr>
                <w:rPr>
                  <w:rFonts w:ascii="Arial" w:hAnsi="Arial" w:cs="Arial"/>
                </w:rPr>
                <w:id w:val="403583005"/>
                <w:placeholder>
                  <w:docPart w:val="BEB7E67DE0A74ADCBE1F09B0DDF043C4"/>
                </w:placeholder>
                <w15:appearance w15:val="hidden"/>
              </w:sdtPr>
              <w:sdtContent>
                <w:r w:rsidR="00925E01" w:rsidRPr="0028674E">
                  <w:rPr>
                    <w:rFonts w:ascii="Arial" w:hAnsi="Arial" w:cs="Arial"/>
                  </w:rPr>
                  <w:t>Joint Base Lewis-McChord</w:t>
                </w:r>
              </w:sdtContent>
            </w:sdt>
          </w:p>
        </w:tc>
        <w:tc>
          <w:tcPr>
            <w:tcW w:w="2219" w:type="dxa"/>
            <w:tcBorders>
              <w:top w:val="nil"/>
              <w:bottom w:val="nil"/>
              <w:right w:val="nil"/>
            </w:tcBorders>
          </w:tcPr>
          <w:p w14:paraId="5DA6A21F" w14:textId="77777777" w:rsidR="00F9176F" w:rsidRPr="0028674E" w:rsidRDefault="00000000" w:rsidP="00F9176F">
            <w:pPr>
              <w:jc w:val="right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50169745"/>
                <w:placeholder>
                  <w:docPart w:val="80A699B03F93443C9BB12D7109E6C2C5"/>
                </w:placeholder>
                <w15:appearance w15:val="hidden"/>
              </w:sdtPr>
              <w:sdtContent>
                <w:r w:rsidR="00E7599F" w:rsidRPr="0028674E">
                  <w:rPr>
                    <w:rFonts w:ascii="Arial" w:hAnsi="Arial" w:cs="Arial"/>
                  </w:rPr>
                  <w:t>Dec 2021 – Jan 2024</w:t>
                </w:r>
              </w:sdtContent>
            </w:sdt>
          </w:p>
        </w:tc>
      </w:tr>
    </w:tbl>
    <w:p w14:paraId="77920B23" w14:textId="4FDBAAE5" w:rsidR="00316C32" w:rsidRPr="0028674E" w:rsidRDefault="00000000" w:rsidP="00316C32">
      <w:pPr>
        <w:pStyle w:val="Heading3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796271444"/>
          <w:placeholder>
            <w:docPart w:val="15E7E94556204A4EBA5D54AD21C2AB7B"/>
          </w:placeholder>
          <w15:appearance w15:val="hidden"/>
        </w:sdtPr>
        <w:sdtContent>
          <w:r w:rsidR="00925E01" w:rsidRPr="0028674E">
            <w:rPr>
              <w:rFonts w:ascii="Arial" w:hAnsi="Arial" w:cs="Arial"/>
            </w:rPr>
            <w:t>Senior Special Forces Medical Sergeant</w:t>
          </w:r>
        </w:sdtContent>
      </w:sdt>
      <w:r w:rsidR="00316C32" w:rsidRPr="0028674E">
        <w:rPr>
          <w:rFonts w:ascii="Arial" w:hAnsi="Arial" w:cs="Arial"/>
        </w:rPr>
        <w:t xml:space="preserve"> </w:t>
      </w:r>
    </w:p>
    <w:sdt>
      <w:sdtPr>
        <w:rPr>
          <w:rFonts w:ascii="Arial" w:hAnsi="Arial" w:cs="Arial"/>
        </w:rPr>
        <w:id w:val="983819164"/>
        <w:placeholder>
          <w:docPart w:val="E5FE4AB3568044A89D348559CC420664"/>
        </w:placeholder>
        <w15:appearance w15:val="hidden"/>
      </w:sdtPr>
      <w:sdtContent>
        <w:p w14:paraId="38C22E68" w14:textId="56AA7C4D" w:rsidR="00917497" w:rsidRPr="006919E8" w:rsidRDefault="00094926" w:rsidP="00316C32">
          <w:pPr>
            <w:pStyle w:val="ListBullet"/>
            <w:rPr>
              <w:rFonts w:ascii="Arial" w:hAnsi="Arial" w:cs="Arial"/>
            </w:rPr>
          </w:pPr>
          <w:r w:rsidRPr="006919E8">
            <w:rPr>
              <w:rFonts w:ascii="Arial" w:hAnsi="Arial" w:cs="Arial"/>
            </w:rPr>
            <w:t xml:space="preserve">Pioneered a new protocol for utilizing non-standard aviation assets, </w:t>
          </w:r>
          <w:r w:rsidR="00431C04">
            <w:rPr>
              <w:rFonts w:ascii="Arial" w:hAnsi="Arial" w:cs="Arial"/>
            </w:rPr>
            <w:t>c</w:t>
          </w:r>
          <w:r w:rsidR="001E153F" w:rsidRPr="006919E8">
            <w:rPr>
              <w:rFonts w:ascii="Arial" w:hAnsi="Arial" w:cs="Arial"/>
            </w:rPr>
            <w:t>reating a new platform for air evacuation in overseas operations.</w:t>
          </w:r>
        </w:p>
        <w:p w14:paraId="0FAD359D" w14:textId="2A7D75C3" w:rsidR="0079380B" w:rsidRPr="006919E8" w:rsidRDefault="0079380B" w:rsidP="00316C32">
          <w:pPr>
            <w:pStyle w:val="ListBullet"/>
            <w:rPr>
              <w:rFonts w:ascii="Arial" w:hAnsi="Arial" w:cs="Arial"/>
            </w:rPr>
          </w:pPr>
          <w:bookmarkStart w:id="0" w:name="_Hlk191049225"/>
          <w:r w:rsidRPr="006919E8">
            <w:rPr>
              <w:rFonts w:ascii="Arial" w:hAnsi="Arial" w:cs="Arial"/>
            </w:rPr>
            <w:t>Facilitated a 40-hour joint combat medicine exchange with Japanese Special Operations Forces, enhancing bilateral trauma response capabilities and strengthening allied readiness.</w:t>
          </w:r>
        </w:p>
        <w:p w14:paraId="18F72A3F" w14:textId="2C0117C5" w:rsidR="0079380B" w:rsidRPr="006919E8" w:rsidRDefault="0079380B" w:rsidP="00316C32">
          <w:pPr>
            <w:pStyle w:val="ListBullet"/>
            <w:rPr>
              <w:rFonts w:ascii="Arial" w:hAnsi="Arial" w:cs="Arial"/>
            </w:rPr>
          </w:pPr>
          <w:r w:rsidRPr="006919E8">
            <w:rPr>
              <w:rFonts w:ascii="Arial" w:hAnsi="Arial" w:cs="Arial"/>
            </w:rPr>
            <w:t xml:space="preserve">Developed and conducted a 20-hour advanced medical training for </w:t>
          </w:r>
          <w:r w:rsidR="00BB6D68" w:rsidRPr="006919E8">
            <w:rPr>
              <w:rFonts w:ascii="Arial" w:hAnsi="Arial" w:cs="Arial"/>
            </w:rPr>
            <w:t xml:space="preserve">over 80 </w:t>
          </w:r>
          <w:r w:rsidRPr="006919E8">
            <w:rPr>
              <w:rFonts w:ascii="Arial" w:hAnsi="Arial" w:cs="Arial"/>
            </w:rPr>
            <w:t>Special Forces</w:t>
          </w:r>
          <w:r w:rsidR="00BB6D68" w:rsidRPr="006919E8">
            <w:rPr>
              <w:rFonts w:ascii="Arial" w:hAnsi="Arial" w:cs="Arial"/>
            </w:rPr>
            <w:t xml:space="preserve"> Operators</w:t>
          </w:r>
          <w:r w:rsidRPr="006919E8">
            <w:rPr>
              <w:rFonts w:ascii="Arial" w:hAnsi="Arial" w:cs="Arial"/>
            </w:rPr>
            <w:t xml:space="preserve">, increasing medical readiness scores by X% based on post-training </w:t>
          </w:r>
          <w:proofErr w:type="gramStart"/>
          <w:r w:rsidRPr="006919E8">
            <w:rPr>
              <w:rFonts w:ascii="Arial" w:hAnsi="Arial" w:cs="Arial"/>
            </w:rPr>
            <w:t>evaluations.</w:t>
          </w:r>
          <w:r w:rsidR="0007242C" w:rsidRPr="006919E8">
            <w:rPr>
              <w:rFonts w:ascii="Arial" w:hAnsi="Arial" w:cs="Arial"/>
            </w:rPr>
            <w:t>/</w:t>
          </w:r>
          <w:proofErr w:type="gramEnd"/>
          <w:r w:rsidR="0007242C" w:rsidRPr="006919E8">
            <w:rPr>
              <w:rFonts w:ascii="Arial" w:hAnsi="Arial" w:cs="Arial"/>
            </w:rPr>
            <w:t>/resulting in 6 operational teams being validated on their medical practices</w:t>
          </w:r>
        </w:p>
        <w:p w14:paraId="4634C7AE" w14:textId="7F045677" w:rsidR="0007242C" w:rsidRPr="006919E8" w:rsidRDefault="005538F7" w:rsidP="00316C32">
          <w:pPr>
            <w:pStyle w:val="ListBullet"/>
            <w:rPr>
              <w:rFonts w:ascii="Arial" w:hAnsi="Arial" w:cs="Arial"/>
            </w:rPr>
          </w:pPr>
          <w:r w:rsidRPr="006919E8">
            <w:rPr>
              <w:rFonts w:ascii="Arial" w:hAnsi="Arial" w:cs="Arial"/>
            </w:rPr>
            <w:t>Delivered quarterly TCCC training to a 12-member SFOD-A, leading to a X% increase in recorded life-saving interventions in training exercises.</w:t>
          </w:r>
        </w:p>
        <w:p w14:paraId="165ADD3E" w14:textId="33DFDA9A" w:rsidR="005538F7" w:rsidRPr="006919E8" w:rsidRDefault="005538F7" w:rsidP="00316C32">
          <w:pPr>
            <w:pStyle w:val="ListBullet"/>
            <w:rPr>
              <w:rFonts w:ascii="Arial" w:hAnsi="Arial" w:cs="Arial"/>
            </w:rPr>
          </w:pPr>
          <w:r w:rsidRPr="006919E8">
            <w:rPr>
              <w:rFonts w:ascii="Arial" w:hAnsi="Arial" w:cs="Arial"/>
            </w:rPr>
            <w:t>Led a 30-hour TCCC course for 30 Philippine Maritime Police officers, improving emergency response effectiveness by X% in tactical simulations.</w:t>
          </w:r>
        </w:p>
        <w:p w14:paraId="1727EAD0" w14:textId="64E7B98F" w:rsidR="005538F7" w:rsidRPr="006919E8" w:rsidRDefault="005538F7" w:rsidP="00316C32">
          <w:pPr>
            <w:pStyle w:val="ListBullet"/>
            <w:rPr>
              <w:rFonts w:ascii="Arial" w:hAnsi="Arial" w:cs="Arial"/>
            </w:rPr>
          </w:pPr>
          <w:r w:rsidRPr="006919E8">
            <w:rPr>
              <w:rFonts w:ascii="Arial" w:hAnsi="Arial" w:cs="Arial"/>
            </w:rPr>
            <w:t>Led TCCC instruction for 120+ US and allied SOF personnel, increasing team-wide medical proficiency scores by X%.</w:t>
          </w:r>
        </w:p>
        <w:p w14:paraId="6F42F8B6" w14:textId="6FCF6A0C" w:rsidR="006919E8" w:rsidRPr="0028674E" w:rsidRDefault="006919E8" w:rsidP="00316C32">
          <w:pPr>
            <w:pStyle w:val="ListBullet"/>
            <w:rPr>
              <w:rFonts w:ascii="Arial" w:hAnsi="Arial" w:cs="Arial"/>
            </w:rPr>
          </w:pPr>
          <w:r w:rsidRPr="006919E8">
            <w:rPr>
              <w:rFonts w:ascii="Arial" w:hAnsi="Arial" w:cs="Arial"/>
            </w:rPr>
            <w:t>Led the planning and execution of the medical training component for a multi-national joint exercise, integrating medical response protocols that enhanced interoperability among X allied forces while collaborating on overall exercise coordination.</w:t>
          </w:r>
        </w:p>
      </w:sdtContent>
    </w:sdt>
    <w:tbl>
      <w:tblPr>
        <w:tblStyle w:val="TableGrid"/>
        <w:tblW w:w="940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9"/>
        <w:gridCol w:w="1897"/>
      </w:tblGrid>
      <w:tr w:rsidR="00F9176F" w:rsidRPr="0028674E" w14:paraId="14542F38" w14:textId="77777777" w:rsidTr="342F38E0">
        <w:trPr>
          <w:trHeight w:val="262"/>
        </w:trPr>
        <w:tc>
          <w:tcPr>
            <w:tcW w:w="7509" w:type="dxa"/>
            <w:tcBorders>
              <w:top w:val="nil"/>
              <w:left w:val="nil"/>
              <w:bottom w:val="nil"/>
            </w:tcBorders>
          </w:tcPr>
          <w:bookmarkEnd w:id="0"/>
          <w:p w14:paraId="0C7B2CD1" w14:textId="77777777" w:rsidR="00F9176F" w:rsidRPr="0028674E" w:rsidRDefault="00000000" w:rsidP="00F9176F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656602224"/>
                <w:placeholder>
                  <w:docPart w:val="FC0255F752344BD0BC68CD387A134500"/>
                </w:placeholder>
                <w:showingPlcHdr/>
                <w15:appearance w15:val="hidden"/>
              </w:sdtPr>
              <w:sdtContent>
                <w:r w:rsidR="00F9176F" w:rsidRPr="0028674E">
                  <w:rPr>
                    <w:rFonts w:ascii="Arial" w:hAnsi="Arial" w:cs="Arial"/>
                  </w:rPr>
                  <w:t>Company</w:t>
                </w:r>
              </w:sdtContent>
            </w:sdt>
            <w:r w:rsidR="00F9176F" w:rsidRPr="0028674E">
              <w:rPr>
                <w:rFonts w:ascii="Arial" w:hAnsi="Arial" w:cs="Arial"/>
              </w:rPr>
              <w:t xml:space="preserve">, </w:t>
            </w:r>
            <w:sdt>
              <w:sdtPr>
                <w:rPr>
                  <w:rFonts w:ascii="Arial" w:hAnsi="Arial" w:cs="Arial"/>
                </w:rPr>
                <w:id w:val="-1874226633"/>
                <w:placeholder>
                  <w:docPart w:val="C19B071BFE3A4F989F5AA8A26AB8FB64"/>
                </w:placeholder>
                <w:showingPlcHdr/>
                <w15:appearance w15:val="hidden"/>
              </w:sdtPr>
              <w:sdtContent>
                <w:r w:rsidR="00F9176F" w:rsidRPr="0028674E">
                  <w:rPr>
                    <w:rFonts w:ascii="Arial" w:hAnsi="Arial" w:cs="Arial"/>
                  </w:rPr>
                  <w:t>location</w:t>
                </w:r>
              </w:sdtContent>
            </w:sdt>
          </w:p>
        </w:tc>
        <w:tc>
          <w:tcPr>
            <w:tcW w:w="1897" w:type="dxa"/>
            <w:tcBorders>
              <w:top w:val="nil"/>
              <w:bottom w:val="nil"/>
              <w:right w:val="nil"/>
            </w:tcBorders>
          </w:tcPr>
          <w:p w14:paraId="6C730A04" w14:textId="77777777" w:rsidR="00F9176F" w:rsidRPr="0028674E" w:rsidRDefault="00000000" w:rsidP="00F9176F">
            <w:pPr>
              <w:jc w:val="right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442678937"/>
                <w:placeholder>
                  <w:docPart w:val="0A5290DFBB7240829C2759A9F4AF0011"/>
                </w:placeholder>
                <w:showingPlcHdr/>
                <w15:appearance w15:val="hidden"/>
              </w:sdtPr>
              <w:sdtContent>
                <w:r w:rsidR="00F9176F" w:rsidRPr="0028674E">
                  <w:rPr>
                    <w:rFonts w:ascii="Arial" w:hAnsi="Arial" w:cs="Arial"/>
                  </w:rPr>
                  <w:t>Month Year</w:t>
                </w:r>
              </w:sdtContent>
            </w:sdt>
          </w:p>
        </w:tc>
      </w:tr>
    </w:tbl>
    <w:p w14:paraId="7CA4433E" w14:textId="77777777" w:rsidR="00316C32" w:rsidRPr="0028674E" w:rsidRDefault="00000000" w:rsidP="00316C32">
      <w:pPr>
        <w:pStyle w:val="Heading3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1901317093"/>
          <w:placeholder>
            <w:docPart w:val="370AA97343E645E2BF32A08C26A94B28"/>
          </w:placeholder>
          <w:showingPlcHdr/>
          <w15:appearance w15:val="hidden"/>
        </w:sdtPr>
        <w:sdtContent>
          <w:r w:rsidR="00316C32" w:rsidRPr="0028674E">
            <w:rPr>
              <w:rFonts w:ascii="Arial" w:hAnsi="Arial" w:cs="Arial"/>
            </w:rPr>
            <w:t>Role</w:t>
          </w:r>
        </w:sdtContent>
      </w:sdt>
      <w:r w:rsidR="00316C32" w:rsidRPr="0028674E">
        <w:rPr>
          <w:rFonts w:ascii="Arial" w:hAnsi="Arial" w:cs="Arial"/>
        </w:rPr>
        <w:t xml:space="preserve"> </w:t>
      </w:r>
    </w:p>
    <w:sdt>
      <w:sdtPr>
        <w:rPr>
          <w:rFonts w:ascii="Arial" w:hAnsi="Arial" w:cs="Arial"/>
        </w:rPr>
        <w:id w:val="1346904424"/>
        <w:placeholder>
          <w:docPart w:val="47EA6C8866B04DE1890A301C289CA25D"/>
        </w:placeholder>
        <w:showingPlcHdr/>
        <w15:appearance w15:val="hidden"/>
      </w:sdtPr>
      <w:sdtContent>
        <w:p w14:paraId="44B4A1CD" w14:textId="77777777" w:rsidR="00316C32" w:rsidRPr="0028674E" w:rsidRDefault="00316C32" w:rsidP="002073B6">
          <w:pPr>
            <w:pStyle w:val="ListBullet"/>
            <w:rPr>
              <w:rFonts w:ascii="Arial" w:hAnsi="Arial" w:cs="Arial"/>
            </w:rPr>
          </w:pPr>
          <w:r w:rsidRPr="0028674E">
            <w:rPr>
              <w:rFonts w:ascii="Arial" w:hAnsi="Arial" w:cs="Arial"/>
            </w:rPr>
            <w:t>Describe what you did and what your impact was</w:t>
          </w:r>
        </w:p>
      </w:sdtContent>
    </w:sdt>
    <w:tbl>
      <w:tblPr>
        <w:tblStyle w:val="TableGrid"/>
        <w:tblW w:w="940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9"/>
        <w:gridCol w:w="1897"/>
      </w:tblGrid>
      <w:tr w:rsidR="00F9176F" w:rsidRPr="0028674E" w14:paraId="53A8046F" w14:textId="77777777" w:rsidTr="342F38E0">
        <w:trPr>
          <w:trHeight w:val="262"/>
        </w:trPr>
        <w:tc>
          <w:tcPr>
            <w:tcW w:w="7509" w:type="dxa"/>
            <w:tcBorders>
              <w:top w:val="nil"/>
              <w:left w:val="nil"/>
              <w:bottom w:val="nil"/>
            </w:tcBorders>
          </w:tcPr>
          <w:p w14:paraId="60B00E1C" w14:textId="77777777" w:rsidR="00F9176F" w:rsidRPr="0028674E" w:rsidRDefault="00000000" w:rsidP="00F9176F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669676564"/>
                <w:placeholder>
                  <w:docPart w:val="8A3FC4A450594BC3848C877948DC6E22"/>
                </w:placeholder>
                <w:showingPlcHdr/>
                <w15:appearance w15:val="hidden"/>
              </w:sdtPr>
              <w:sdtContent>
                <w:r w:rsidR="00F9176F" w:rsidRPr="0028674E">
                  <w:rPr>
                    <w:rFonts w:ascii="Arial" w:hAnsi="Arial" w:cs="Arial"/>
                  </w:rPr>
                  <w:t>Company</w:t>
                </w:r>
              </w:sdtContent>
            </w:sdt>
            <w:r w:rsidR="00F9176F" w:rsidRPr="0028674E">
              <w:rPr>
                <w:rFonts w:ascii="Arial" w:hAnsi="Arial" w:cs="Arial"/>
              </w:rPr>
              <w:t xml:space="preserve">, </w:t>
            </w:r>
            <w:sdt>
              <w:sdtPr>
                <w:rPr>
                  <w:rFonts w:ascii="Arial" w:hAnsi="Arial" w:cs="Arial"/>
                </w:rPr>
                <w:id w:val="-505287310"/>
                <w:placeholder>
                  <w:docPart w:val="E6AE29C9D3B347EAAFFCF7237E493EC4"/>
                </w:placeholder>
                <w:showingPlcHdr/>
                <w15:appearance w15:val="hidden"/>
              </w:sdtPr>
              <w:sdtContent>
                <w:r w:rsidR="00F9176F" w:rsidRPr="0028674E">
                  <w:rPr>
                    <w:rFonts w:ascii="Arial" w:hAnsi="Arial" w:cs="Arial"/>
                  </w:rPr>
                  <w:t>location</w:t>
                </w:r>
              </w:sdtContent>
            </w:sdt>
          </w:p>
        </w:tc>
        <w:tc>
          <w:tcPr>
            <w:tcW w:w="1897" w:type="dxa"/>
            <w:tcBorders>
              <w:top w:val="nil"/>
              <w:bottom w:val="nil"/>
              <w:right w:val="nil"/>
            </w:tcBorders>
          </w:tcPr>
          <w:p w14:paraId="5D1A43CD" w14:textId="77777777" w:rsidR="00F9176F" w:rsidRPr="0028674E" w:rsidRDefault="00000000" w:rsidP="00F9176F">
            <w:pPr>
              <w:jc w:val="right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391566245"/>
                <w:placeholder>
                  <w:docPart w:val="6A2726C3F03D46DA8A478FA87B1563B5"/>
                </w:placeholder>
                <w:showingPlcHdr/>
                <w15:appearance w15:val="hidden"/>
              </w:sdtPr>
              <w:sdtContent>
                <w:r w:rsidR="00F9176F" w:rsidRPr="0028674E">
                  <w:rPr>
                    <w:rFonts w:ascii="Arial" w:hAnsi="Arial" w:cs="Arial"/>
                  </w:rPr>
                  <w:t>Month Year</w:t>
                </w:r>
              </w:sdtContent>
            </w:sdt>
          </w:p>
        </w:tc>
      </w:tr>
    </w:tbl>
    <w:p w14:paraId="6FBF04EA" w14:textId="77777777" w:rsidR="00316C32" w:rsidRPr="0028674E" w:rsidRDefault="00000000" w:rsidP="00316C32">
      <w:pPr>
        <w:pStyle w:val="Heading3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404830953"/>
          <w:placeholder>
            <w:docPart w:val="6D3F5AF24C1C4920B978804D95EE94B1"/>
          </w:placeholder>
          <w:showingPlcHdr/>
          <w15:appearance w15:val="hidden"/>
        </w:sdtPr>
        <w:sdtContent>
          <w:r w:rsidR="00316C32" w:rsidRPr="0028674E">
            <w:rPr>
              <w:rFonts w:ascii="Arial" w:hAnsi="Arial" w:cs="Arial"/>
            </w:rPr>
            <w:t>Role</w:t>
          </w:r>
        </w:sdtContent>
      </w:sdt>
      <w:r w:rsidR="00316C32" w:rsidRPr="0028674E">
        <w:rPr>
          <w:rFonts w:ascii="Arial" w:hAnsi="Arial" w:cs="Arial"/>
        </w:rPr>
        <w:t xml:space="preserve"> </w:t>
      </w:r>
    </w:p>
    <w:sdt>
      <w:sdtPr>
        <w:rPr>
          <w:rFonts w:ascii="Arial" w:hAnsi="Arial" w:cs="Arial"/>
          <w:b/>
        </w:rPr>
        <w:id w:val="739370877"/>
        <w:placeholder>
          <w:docPart w:val="1F29FAE9ACE74A8080AC70E2C5F5E3AF"/>
        </w:placeholder>
        <w:showingPlcHdr/>
        <w15:appearance w15:val="hidden"/>
      </w:sdtPr>
      <w:sdtContent>
        <w:p w14:paraId="0E2C891C" w14:textId="77777777" w:rsidR="00316C32" w:rsidRPr="0028674E" w:rsidRDefault="00316C32" w:rsidP="002073B6">
          <w:pPr>
            <w:pStyle w:val="ListBullet"/>
            <w:rPr>
              <w:rFonts w:ascii="Arial" w:hAnsi="Arial" w:cs="Arial"/>
              <w:b/>
            </w:rPr>
          </w:pPr>
          <w:r w:rsidRPr="0028674E">
            <w:rPr>
              <w:rFonts w:ascii="Arial" w:hAnsi="Arial" w:cs="Arial"/>
            </w:rPr>
            <w:t>Describe what you did and what your impact was</w:t>
          </w:r>
        </w:p>
      </w:sdtContent>
    </w:sdt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D02D3" w:rsidRPr="0028674E" w14:paraId="2FAA3D11" w14:textId="77777777" w:rsidTr="00425851">
        <w:tc>
          <w:tcPr>
            <w:tcW w:w="9360" w:type="dxa"/>
          </w:tcPr>
          <w:p w14:paraId="637F8F53" w14:textId="77777777" w:rsidR="003D02D3" w:rsidRPr="0028674E" w:rsidRDefault="003D02D3" w:rsidP="00425851">
            <w:pPr>
              <w:pStyle w:val="Heading2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794058779"/>
                <w:placeholder>
                  <w:docPart w:val="51A218A5BAC44F2C8EB4E8629A0CED56"/>
                </w:placeholder>
                <w:showingPlcHdr/>
                <w15:appearance w15:val="hidden"/>
              </w:sdtPr>
              <w:sdtContent>
                <w:r w:rsidRPr="0028674E">
                  <w:rPr>
                    <w:rFonts w:ascii="Arial" w:hAnsi="Arial" w:cs="Arial"/>
                  </w:rPr>
                  <w:t>Projects &amp; extracurricular</w:t>
                </w:r>
              </w:sdtContent>
            </w:sdt>
            <w:r w:rsidRPr="0028674E">
              <w:rPr>
                <w:rFonts w:ascii="Arial" w:hAnsi="Arial" w:cs="Arial"/>
              </w:rPr>
              <w:t xml:space="preserve"> </w:t>
            </w:r>
          </w:p>
        </w:tc>
      </w:tr>
    </w:tbl>
    <w:p w14:paraId="30F58DD1" w14:textId="77777777" w:rsidR="003D02D3" w:rsidRPr="0028674E" w:rsidRDefault="003D02D3" w:rsidP="003D02D3">
      <w:pPr>
        <w:pStyle w:val="Spacebetweentables"/>
        <w:rPr>
          <w:rFonts w:ascii="Arial" w:hAnsi="Arial" w:cs="Arial"/>
        </w:rPr>
      </w:pPr>
    </w:p>
    <w:tbl>
      <w:tblPr>
        <w:tblStyle w:val="TableGrid"/>
        <w:tblW w:w="940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7"/>
        <w:gridCol w:w="1900"/>
      </w:tblGrid>
      <w:tr w:rsidR="003D02D3" w:rsidRPr="0028674E" w14:paraId="7E3B236E" w14:textId="77777777" w:rsidTr="00425851">
        <w:trPr>
          <w:trHeight w:val="264"/>
        </w:trPr>
        <w:tc>
          <w:tcPr>
            <w:tcW w:w="7507" w:type="dxa"/>
            <w:tcBorders>
              <w:top w:val="nil"/>
              <w:left w:val="nil"/>
              <w:bottom w:val="nil"/>
            </w:tcBorders>
          </w:tcPr>
          <w:p w14:paraId="574E6031" w14:textId="77777777" w:rsidR="003D02D3" w:rsidRPr="0028674E" w:rsidRDefault="003D02D3" w:rsidP="00425851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713320103"/>
                <w:placeholder>
                  <w:docPart w:val="97BEAA38521842F7873CB663D66089CB"/>
                </w:placeholder>
                <w:showingPlcHdr/>
                <w15:appearance w15:val="hidden"/>
              </w:sdtPr>
              <w:sdtContent>
                <w:r w:rsidRPr="0028674E">
                  <w:rPr>
                    <w:rFonts w:ascii="Arial" w:hAnsi="Arial" w:cs="Arial"/>
                  </w:rPr>
                  <w:t>Project title</w:t>
                </w:r>
              </w:sdtContent>
            </w:sdt>
            <w:r w:rsidRPr="0028674E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00" w:type="dxa"/>
            <w:tcBorders>
              <w:top w:val="nil"/>
              <w:bottom w:val="nil"/>
              <w:right w:val="nil"/>
            </w:tcBorders>
          </w:tcPr>
          <w:p w14:paraId="74CD2CC3" w14:textId="77777777" w:rsidR="003D02D3" w:rsidRPr="0028674E" w:rsidRDefault="003D02D3" w:rsidP="00425851">
            <w:pPr>
              <w:jc w:val="right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537935351"/>
                <w:placeholder>
                  <w:docPart w:val="71471787DCC84C7788D63917B72E1170"/>
                </w:placeholder>
                <w:showingPlcHdr/>
                <w15:appearance w15:val="hidden"/>
              </w:sdtPr>
              <w:sdtContent>
                <w:r w:rsidRPr="0028674E">
                  <w:rPr>
                    <w:rFonts w:ascii="Arial" w:hAnsi="Arial" w:cs="Arial"/>
                  </w:rPr>
                  <w:t>Month Year</w:t>
                </w:r>
              </w:sdtContent>
            </w:sdt>
          </w:p>
        </w:tc>
      </w:tr>
    </w:tbl>
    <w:sdt>
      <w:sdtPr>
        <w:rPr>
          <w:rFonts w:ascii="Arial" w:hAnsi="Arial" w:cs="Arial"/>
        </w:rPr>
        <w:id w:val="-827361593"/>
        <w:placeholder>
          <w:docPart w:val="6FCAD423F7D14B7C965F5FE46863F177"/>
        </w:placeholder>
        <w:showingPlcHdr/>
        <w15:appearance w15:val="hidden"/>
      </w:sdtPr>
      <w:sdtContent>
        <w:p w14:paraId="3DCB370F" w14:textId="77777777" w:rsidR="003D02D3" w:rsidRPr="0028674E" w:rsidRDefault="003D02D3" w:rsidP="003D02D3">
          <w:pPr>
            <w:pStyle w:val="ListBullet"/>
            <w:rPr>
              <w:rFonts w:ascii="Arial" w:hAnsi="Arial" w:cs="Arial"/>
            </w:rPr>
          </w:pPr>
          <w:r w:rsidRPr="0028674E">
            <w:rPr>
              <w:rFonts w:ascii="Arial" w:hAnsi="Arial" w:cs="Arial"/>
            </w:rPr>
            <w:t>Describe what you did/built etc.</w:t>
          </w:r>
        </w:p>
      </w:sdtContent>
    </w:sdt>
    <w:tbl>
      <w:tblPr>
        <w:tblStyle w:val="TableGrid"/>
        <w:tblW w:w="940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7"/>
        <w:gridCol w:w="1900"/>
      </w:tblGrid>
      <w:tr w:rsidR="003D02D3" w:rsidRPr="0028674E" w14:paraId="0882BFDC" w14:textId="77777777" w:rsidTr="00425851">
        <w:trPr>
          <w:trHeight w:val="264"/>
        </w:trPr>
        <w:tc>
          <w:tcPr>
            <w:tcW w:w="7507" w:type="dxa"/>
            <w:tcBorders>
              <w:top w:val="nil"/>
              <w:left w:val="nil"/>
              <w:bottom w:val="nil"/>
            </w:tcBorders>
          </w:tcPr>
          <w:p w14:paraId="380C1D48" w14:textId="77777777" w:rsidR="003D02D3" w:rsidRPr="0028674E" w:rsidRDefault="003D02D3" w:rsidP="00425851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89432169"/>
                <w:placeholder>
                  <w:docPart w:val="20281BB54D944B0FA21827FEED831E3B"/>
                </w:placeholder>
                <w:showingPlcHdr/>
                <w15:appearance w15:val="hidden"/>
              </w:sdtPr>
              <w:sdtContent>
                <w:r w:rsidRPr="0028674E">
                  <w:rPr>
                    <w:rFonts w:ascii="Arial" w:hAnsi="Arial" w:cs="Arial"/>
                  </w:rPr>
                  <w:t>Activity</w:t>
                </w:r>
              </w:sdtContent>
            </w:sdt>
          </w:p>
        </w:tc>
        <w:tc>
          <w:tcPr>
            <w:tcW w:w="1900" w:type="dxa"/>
            <w:tcBorders>
              <w:top w:val="nil"/>
              <w:bottom w:val="nil"/>
              <w:right w:val="nil"/>
            </w:tcBorders>
          </w:tcPr>
          <w:p w14:paraId="43CC1D09" w14:textId="77777777" w:rsidR="003D02D3" w:rsidRPr="0028674E" w:rsidRDefault="003D02D3" w:rsidP="00425851">
            <w:pPr>
              <w:jc w:val="right"/>
              <w:rPr>
                <w:rFonts w:ascii="Arial" w:hAnsi="Arial" w:cs="Arial"/>
              </w:rPr>
            </w:pPr>
            <w:sdt>
              <w:sdtPr>
                <w:rPr>
                  <w:rFonts w:ascii="Arial" w:eastAsia="Calibri" w:hAnsi="Arial" w:cs="Arial"/>
                  <w:bCs/>
                  <w:szCs w:val="20"/>
                </w:rPr>
                <w:id w:val="1074003824"/>
                <w:placeholder>
                  <w:docPart w:val="F38CC24F2DE0471DBADED322277C724A"/>
                </w:placeholder>
                <w:showingPlcHdr/>
                <w15:appearance w15:val="hidden"/>
              </w:sdtPr>
              <w:sdtContent>
                <w:r w:rsidRPr="0028674E">
                  <w:rPr>
                    <w:rFonts w:ascii="Arial" w:eastAsia="Calibri" w:hAnsi="Arial" w:cs="Arial"/>
                    <w:bCs/>
                    <w:szCs w:val="20"/>
                  </w:rPr>
                  <w:t>Month Year</w:t>
                </w:r>
              </w:sdtContent>
            </w:sdt>
          </w:p>
        </w:tc>
      </w:tr>
    </w:tbl>
    <w:sdt>
      <w:sdtPr>
        <w:rPr>
          <w:rFonts w:ascii="Arial" w:hAnsi="Arial" w:cs="Arial"/>
        </w:rPr>
        <w:id w:val="-683898496"/>
        <w:placeholder>
          <w:docPart w:val="6CB1786D26FB4EBA844E74964DC7E6B6"/>
        </w:placeholder>
        <w:showingPlcHdr/>
        <w15:appearance w15:val="hidden"/>
      </w:sdtPr>
      <w:sdtContent>
        <w:p w14:paraId="1B070961" w14:textId="77777777" w:rsidR="003D02D3" w:rsidRPr="0028674E" w:rsidRDefault="003D02D3" w:rsidP="003D02D3">
          <w:pPr>
            <w:pStyle w:val="ListBullet"/>
            <w:rPr>
              <w:rFonts w:ascii="Arial" w:hAnsi="Arial" w:cs="Arial"/>
            </w:rPr>
          </w:pPr>
          <w:r w:rsidRPr="0028674E">
            <w:rPr>
              <w:rFonts w:ascii="Arial" w:hAnsi="Arial" w:cs="Arial"/>
            </w:rPr>
            <w:t xml:space="preserve">Describe what you did/built etc. </w:t>
          </w:r>
        </w:p>
        <w:p w14:paraId="77FF9963" w14:textId="77777777" w:rsidR="003D02D3" w:rsidRPr="0028674E" w:rsidRDefault="003D02D3" w:rsidP="003D02D3">
          <w:pPr>
            <w:pStyle w:val="ListBullet"/>
            <w:rPr>
              <w:rFonts w:ascii="Arial" w:hAnsi="Arial" w:cs="Arial"/>
            </w:rPr>
          </w:pPr>
          <w:r w:rsidRPr="0028674E">
            <w:rPr>
              <w:rFonts w:ascii="Arial" w:hAnsi="Arial" w:cs="Arial"/>
            </w:rPr>
            <w:t>Accomplishments</w:t>
          </w:r>
        </w:p>
      </w:sdtContent>
    </w:sdt>
    <w:tbl>
      <w:tblPr>
        <w:tblStyle w:val="TableGrid"/>
        <w:tblW w:w="9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7"/>
        <w:gridCol w:w="1900"/>
      </w:tblGrid>
      <w:tr w:rsidR="003D02D3" w:rsidRPr="0028674E" w14:paraId="5B8F7BFD" w14:textId="77777777" w:rsidTr="00425851">
        <w:trPr>
          <w:trHeight w:val="264"/>
        </w:trPr>
        <w:tc>
          <w:tcPr>
            <w:tcW w:w="7507" w:type="dxa"/>
          </w:tcPr>
          <w:p w14:paraId="23AC724A" w14:textId="77777777" w:rsidR="003D02D3" w:rsidRPr="0028674E" w:rsidRDefault="003D02D3" w:rsidP="00425851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355607680"/>
                <w:placeholder>
                  <w:docPart w:val="3B17A5FA99E44327A2A4526AD06F78B8"/>
                </w:placeholder>
                <w:showingPlcHdr/>
                <w15:appearance w15:val="hidden"/>
              </w:sdtPr>
              <w:sdtContent>
                <w:r w:rsidRPr="0028674E">
                  <w:rPr>
                    <w:rFonts w:ascii="Arial" w:hAnsi="Arial" w:cs="Arial"/>
                  </w:rPr>
                  <w:t>Leadership experience</w:t>
                </w:r>
              </w:sdtContent>
            </w:sdt>
          </w:p>
        </w:tc>
        <w:tc>
          <w:tcPr>
            <w:tcW w:w="1900" w:type="dxa"/>
          </w:tcPr>
          <w:p w14:paraId="29A93629" w14:textId="77777777" w:rsidR="003D02D3" w:rsidRPr="0028674E" w:rsidRDefault="003D02D3" w:rsidP="00425851">
            <w:pPr>
              <w:jc w:val="right"/>
              <w:rPr>
                <w:rFonts w:ascii="Arial" w:hAnsi="Arial" w:cs="Arial"/>
                <w:szCs w:val="20"/>
              </w:rPr>
            </w:pPr>
            <w:sdt>
              <w:sdtPr>
                <w:rPr>
                  <w:rFonts w:ascii="Arial" w:eastAsia="Calibri" w:hAnsi="Arial" w:cs="Arial"/>
                  <w:bCs/>
                  <w:szCs w:val="20"/>
                </w:rPr>
                <w:id w:val="71400876"/>
                <w:placeholder>
                  <w:docPart w:val="D1237D10127D4743BF3C08EA64BF8B35"/>
                </w:placeholder>
                <w:showingPlcHdr/>
                <w15:appearance w15:val="hidden"/>
              </w:sdtPr>
              <w:sdtContent>
                <w:r w:rsidRPr="0028674E">
                  <w:rPr>
                    <w:rFonts w:ascii="Arial" w:eastAsia="Calibri" w:hAnsi="Arial" w:cs="Arial"/>
                    <w:bCs/>
                    <w:szCs w:val="20"/>
                  </w:rPr>
                  <w:t>Month Year</w:t>
                </w:r>
              </w:sdtContent>
            </w:sdt>
          </w:p>
        </w:tc>
      </w:tr>
    </w:tbl>
    <w:sdt>
      <w:sdtPr>
        <w:rPr>
          <w:rFonts w:ascii="Arial" w:hAnsi="Arial" w:cs="Arial"/>
        </w:rPr>
        <w:id w:val="-1978993379"/>
        <w:placeholder>
          <w:docPart w:val="3AD202F1213644B392F27BA6BEF9EB6C"/>
        </w:placeholder>
        <w:showingPlcHdr/>
        <w15:appearance w15:val="hidden"/>
      </w:sdtPr>
      <w:sdtContent>
        <w:p w14:paraId="2407EA18" w14:textId="31737661" w:rsidR="000A7A1D" w:rsidRPr="00B20A42" w:rsidRDefault="003D02D3" w:rsidP="000B4CAB">
          <w:pPr>
            <w:pStyle w:val="ListBullet"/>
            <w:rPr>
              <w:rFonts w:ascii="Arial" w:hAnsi="Arial" w:cs="Arial"/>
            </w:rPr>
          </w:pPr>
          <w:r w:rsidRPr="0028674E">
            <w:rPr>
              <w:rFonts w:ascii="Arial" w:hAnsi="Arial" w:cs="Arial"/>
            </w:rPr>
            <w:t>Describe what you did/built etc.</w:t>
          </w:r>
        </w:p>
      </w:sdtContent>
    </w:sdt>
    <w:sectPr w:rsidR="000A7A1D" w:rsidRPr="00B20A42" w:rsidSect="00C73E1E">
      <w:pgSz w:w="12240" w:h="15840"/>
      <w:pgMar w:top="1134" w:right="1440" w:bottom="42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639E1FD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8B9C55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FB384D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10C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CB7026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2DD62C2"/>
    <w:multiLevelType w:val="hybridMultilevel"/>
    <w:tmpl w:val="F5102624"/>
    <w:lvl w:ilvl="0" w:tplc="9FBC6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4619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608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744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DAF8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16CE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9488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602D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C873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C1B172"/>
    <w:multiLevelType w:val="hybridMultilevel"/>
    <w:tmpl w:val="4A0AE430"/>
    <w:lvl w:ilvl="0" w:tplc="C02C0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C285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123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0E16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141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78EA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410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340E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BECA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4F155B"/>
    <w:multiLevelType w:val="hybridMultilevel"/>
    <w:tmpl w:val="F87C5898"/>
    <w:lvl w:ilvl="0" w:tplc="49A81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C60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FA9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5C54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629D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6AFA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DA89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620A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3EF6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2A5548"/>
    <w:multiLevelType w:val="hybridMultilevel"/>
    <w:tmpl w:val="F1CE1C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604C96"/>
    <w:multiLevelType w:val="hybridMultilevel"/>
    <w:tmpl w:val="DCAA1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E61490"/>
    <w:multiLevelType w:val="hybridMultilevel"/>
    <w:tmpl w:val="130AB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71611"/>
    <w:multiLevelType w:val="hybridMultilevel"/>
    <w:tmpl w:val="B0C2A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01B57E"/>
    <w:multiLevelType w:val="hybridMultilevel"/>
    <w:tmpl w:val="2878E77A"/>
    <w:lvl w:ilvl="0" w:tplc="C90C7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0E72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7A19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7EC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B480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2ABA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EE4E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E2E6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A0C7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A1A6CA"/>
    <w:multiLevelType w:val="hybridMultilevel"/>
    <w:tmpl w:val="9B3A86C4"/>
    <w:lvl w:ilvl="0" w:tplc="ADDE94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2462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9AA1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A49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0447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2E3E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46CD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A075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CE01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70C9A"/>
    <w:multiLevelType w:val="multilevel"/>
    <w:tmpl w:val="83AA9936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0E2841" w:themeColor="text2"/>
      </w:rPr>
    </w:lvl>
    <w:lvl w:ilvl="1">
      <w:start w:val="1"/>
      <w:numFmt w:val="bullet"/>
      <w:pStyle w:val="ListBullet2"/>
      <w:lvlText w:val="○"/>
      <w:lvlJc w:val="left"/>
      <w:pPr>
        <w:ind w:left="1080" w:hanging="360"/>
      </w:pPr>
      <w:rPr>
        <w:rFonts w:ascii="Times New Roman" w:hAnsi="Times New Roman" w:cs="Times New Roman" w:hint="default"/>
        <w:color w:val="0E2841" w:themeColor="text2"/>
      </w:rPr>
    </w:lvl>
    <w:lvl w:ilvl="2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  <w:color w:val="0E2841" w:themeColor="text2"/>
      </w:rPr>
    </w:lvl>
    <w:lvl w:ilvl="3">
      <w:start w:val="1"/>
      <w:numFmt w:val="bullet"/>
      <w:pStyle w:val="ListBullet4"/>
      <w:lvlText w:val="○"/>
      <w:lvlJc w:val="left"/>
      <w:pPr>
        <w:ind w:left="1800" w:hanging="360"/>
      </w:pPr>
      <w:rPr>
        <w:rFonts w:ascii="Times New Roman" w:hAnsi="Times New Roman" w:cs="Times New Roman" w:hint="default"/>
        <w:color w:val="0E2841" w:themeColor="text2"/>
      </w:rPr>
    </w:lvl>
    <w:lvl w:ilvl="4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  <w:color w:val="0E2841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DB1683D"/>
    <w:multiLevelType w:val="hybridMultilevel"/>
    <w:tmpl w:val="34088CE4"/>
    <w:lvl w:ilvl="0" w:tplc="9D462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A64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CA45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B40C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B8E7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B42A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2BF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7698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CCE8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C963FA"/>
    <w:multiLevelType w:val="hybridMultilevel"/>
    <w:tmpl w:val="54BC39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8C2BBBD"/>
    <w:multiLevelType w:val="hybridMultilevel"/>
    <w:tmpl w:val="D83AD820"/>
    <w:lvl w:ilvl="0" w:tplc="E716B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62E2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3852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B6EE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260C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7CB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0E80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E0B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40C0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281726">
    <w:abstractNumId w:val="13"/>
  </w:num>
  <w:num w:numId="2" w16cid:durableId="208499492">
    <w:abstractNumId w:val="17"/>
  </w:num>
  <w:num w:numId="3" w16cid:durableId="733358831">
    <w:abstractNumId w:val="6"/>
  </w:num>
  <w:num w:numId="4" w16cid:durableId="700475163">
    <w:abstractNumId w:val="15"/>
  </w:num>
  <w:num w:numId="5" w16cid:durableId="1963490968">
    <w:abstractNumId w:val="12"/>
  </w:num>
  <w:num w:numId="6" w16cid:durableId="374744320">
    <w:abstractNumId w:val="7"/>
  </w:num>
  <w:num w:numId="7" w16cid:durableId="931669694">
    <w:abstractNumId w:val="5"/>
  </w:num>
  <w:num w:numId="8" w16cid:durableId="963853787">
    <w:abstractNumId w:val="11"/>
  </w:num>
  <w:num w:numId="9" w16cid:durableId="123549603">
    <w:abstractNumId w:val="9"/>
  </w:num>
  <w:num w:numId="10" w16cid:durableId="1309941647">
    <w:abstractNumId w:val="16"/>
  </w:num>
  <w:num w:numId="11" w16cid:durableId="404760913">
    <w:abstractNumId w:val="8"/>
  </w:num>
  <w:num w:numId="12" w16cid:durableId="2018582123">
    <w:abstractNumId w:val="10"/>
  </w:num>
  <w:num w:numId="13" w16cid:durableId="1953709742">
    <w:abstractNumId w:val="4"/>
  </w:num>
  <w:num w:numId="14" w16cid:durableId="243075472">
    <w:abstractNumId w:val="3"/>
  </w:num>
  <w:num w:numId="15" w16cid:durableId="1507863704">
    <w:abstractNumId w:val="2"/>
  </w:num>
  <w:num w:numId="16" w16cid:durableId="1948266273">
    <w:abstractNumId w:val="1"/>
  </w:num>
  <w:num w:numId="17" w16cid:durableId="464201361">
    <w:abstractNumId w:val="0"/>
  </w:num>
  <w:num w:numId="18" w16cid:durableId="142364609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3E7"/>
    <w:rsid w:val="00016D3E"/>
    <w:rsid w:val="00034A9E"/>
    <w:rsid w:val="00054A06"/>
    <w:rsid w:val="0007242C"/>
    <w:rsid w:val="00072A6D"/>
    <w:rsid w:val="000744CE"/>
    <w:rsid w:val="00084F0C"/>
    <w:rsid w:val="00092749"/>
    <w:rsid w:val="0009317B"/>
    <w:rsid w:val="00094926"/>
    <w:rsid w:val="000A7A1D"/>
    <w:rsid w:val="000B4CAB"/>
    <w:rsid w:val="001154A1"/>
    <w:rsid w:val="00115755"/>
    <w:rsid w:val="001368B3"/>
    <w:rsid w:val="0016682E"/>
    <w:rsid w:val="001728A6"/>
    <w:rsid w:val="00173CFA"/>
    <w:rsid w:val="001A16A6"/>
    <w:rsid w:val="001D34DD"/>
    <w:rsid w:val="001E153F"/>
    <w:rsid w:val="001F227E"/>
    <w:rsid w:val="002073B6"/>
    <w:rsid w:val="00231796"/>
    <w:rsid w:val="00240B68"/>
    <w:rsid w:val="002423C0"/>
    <w:rsid w:val="002456B8"/>
    <w:rsid w:val="00256C1D"/>
    <w:rsid w:val="00261257"/>
    <w:rsid w:val="0028674E"/>
    <w:rsid w:val="002A338B"/>
    <w:rsid w:val="00310717"/>
    <w:rsid w:val="00315D21"/>
    <w:rsid w:val="00316C32"/>
    <w:rsid w:val="003222AD"/>
    <w:rsid w:val="00336D74"/>
    <w:rsid w:val="003A217C"/>
    <w:rsid w:val="003A29E4"/>
    <w:rsid w:val="003B40D9"/>
    <w:rsid w:val="003B53D9"/>
    <w:rsid w:val="003D02D3"/>
    <w:rsid w:val="003E4EBF"/>
    <w:rsid w:val="00413570"/>
    <w:rsid w:val="00431C04"/>
    <w:rsid w:val="00433D71"/>
    <w:rsid w:val="00463E72"/>
    <w:rsid w:val="00482331"/>
    <w:rsid w:val="00490705"/>
    <w:rsid w:val="00494DA0"/>
    <w:rsid w:val="004D6840"/>
    <w:rsid w:val="004E0336"/>
    <w:rsid w:val="004E7B5B"/>
    <w:rsid w:val="005076E9"/>
    <w:rsid w:val="005229A6"/>
    <w:rsid w:val="00532DD2"/>
    <w:rsid w:val="005538F7"/>
    <w:rsid w:val="005539EB"/>
    <w:rsid w:val="005554B0"/>
    <w:rsid w:val="00595227"/>
    <w:rsid w:val="005953C2"/>
    <w:rsid w:val="005A2484"/>
    <w:rsid w:val="005A4407"/>
    <w:rsid w:val="005B33E7"/>
    <w:rsid w:val="005D339C"/>
    <w:rsid w:val="005F155B"/>
    <w:rsid w:val="00626A58"/>
    <w:rsid w:val="006307BF"/>
    <w:rsid w:val="00662603"/>
    <w:rsid w:val="00670EAB"/>
    <w:rsid w:val="006714E4"/>
    <w:rsid w:val="00680419"/>
    <w:rsid w:val="006919E8"/>
    <w:rsid w:val="006A7214"/>
    <w:rsid w:val="006B37A5"/>
    <w:rsid w:val="007133C8"/>
    <w:rsid w:val="00752271"/>
    <w:rsid w:val="00781FA7"/>
    <w:rsid w:val="0079380B"/>
    <w:rsid w:val="007B3BED"/>
    <w:rsid w:val="007C53E9"/>
    <w:rsid w:val="007D1F1C"/>
    <w:rsid w:val="007D24BA"/>
    <w:rsid w:val="007E4341"/>
    <w:rsid w:val="007F5FB8"/>
    <w:rsid w:val="0080539B"/>
    <w:rsid w:val="00821A9D"/>
    <w:rsid w:val="0084324B"/>
    <w:rsid w:val="00845CE1"/>
    <w:rsid w:val="00897383"/>
    <w:rsid w:val="008C5765"/>
    <w:rsid w:val="008E5BD4"/>
    <w:rsid w:val="008F588E"/>
    <w:rsid w:val="00917497"/>
    <w:rsid w:val="0092382A"/>
    <w:rsid w:val="009239D6"/>
    <w:rsid w:val="00925E01"/>
    <w:rsid w:val="00947F77"/>
    <w:rsid w:val="00951CFD"/>
    <w:rsid w:val="00952342"/>
    <w:rsid w:val="00961FB5"/>
    <w:rsid w:val="009A2F49"/>
    <w:rsid w:val="009B2DE3"/>
    <w:rsid w:val="009C542E"/>
    <w:rsid w:val="009F638A"/>
    <w:rsid w:val="00A06161"/>
    <w:rsid w:val="00A30C08"/>
    <w:rsid w:val="00A632CD"/>
    <w:rsid w:val="00A738F9"/>
    <w:rsid w:val="00A76925"/>
    <w:rsid w:val="00A80490"/>
    <w:rsid w:val="00A949FC"/>
    <w:rsid w:val="00AC4A6A"/>
    <w:rsid w:val="00AD020D"/>
    <w:rsid w:val="00AE1CC4"/>
    <w:rsid w:val="00AE2A33"/>
    <w:rsid w:val="00B13B26"/>
    <w:rsid w:val="00B20A42"/>
    <w:rsid w:val="00B47A68"/>
    <w:rsid w:val="00B650FA"/>
    <w:rsid w:val="00B8310C"/>
    <w:rsid w:val="00BA1F7D"/>
    <w:rsid w:val="00BB6D68"/>
    <w:rsid w:val="00BC1C03"/>
    <w:rsid w:val="00C257DA"/>
    <w:rsid w:val="00C57F27"/>
    <w:rsid w:val="00C615DB"/>
    <w:rsid w:val="00C61E63"/>
    <w:rsid w:val="00C73E1E"/>
    <w:rsid w:val="00C7525A"/>
    <w:rsid w:val="00C778F0"/>
    <w:rsid w:val="00CF7D56"/>
    <w:rsid w:val="00D04515"/>
    <w:rsid w:val="00D3309C"/>
    <w:rsid w:val="00D4497F"/>
    <w:rsid w:val="00D608C2"/>
    <w:rsid w:val="00DA4C27"/>
    <w:rsid w:val="00DB0671"/>
    <w:rsid w:val="00DC3692"/>
    <w:rsid w:val="00DC490D"/>
    <w:rsid w:val="00E00A21"/>
    <w:rsid w:val="00E62F2C"/>
    <w:rsid w:val="00E65C93"/>
    <w:rsid w:val="00E7599F"/>
    <w:rsid w:val="00EB23AF"/>
    <w:rsid w:val="00EF2B8F"/>
    <w:rsid w:val="00EF74BA"/>
    <w:rsid w:val="00F42E68"/>
    <w:rsid w:val="00F44C15"/>
    <w:rsid w:val="00F677E6"/>
    <w:rsid w:val="00F84BD9"/>
    <w:rsid w:val="00F9176F"/>
    <w:rsid w:val="00F97471"/>
    <w:rsid w:val="00FB399D"/>
    <w:rsid w:val="00FD5339"/>
    <w:rsid w:val="030A4566"/>
    <w:rsid w:val="04F903FF"/>
    <w:rsid w:val="07989BEF"/>
    <w:rsid w:val="0C65C2DD"/>
    <w:rsid w:val="0CC46F30"/>
    <w:rsid w:val="0DE88F2E"/>
    <w:rsid w:val="0FA4BB12"/>
    <w:rsid w:val="1143945A"/>
    <w:rsid w:val="12E48EB7"/>
    <w:rsid w:val="15BACA02"/>
    <w:rsid w:val="184EB611"/>
    <w:rsid w:val="196B4D2B"/>
    <w:rsid w:val="19D5BC05"/>
    <w:rsid w:val="1AF218F2"/>
    <w:rsid w:val="1B891ECC"/>
    <w:rsid w:val="2133848A"/>
    <w:rsid w:val="22AEB3AC"/>
    <w:rsid w:val="2558C823"/>
    <w:rsid w:val="284D35C8"/>
    <w:rsid w:val="290C129C"/>
    <w:rsid w:val="29A217E5"/>
    <w:rsid w:val="2ACC0B12"/>
    <w:rsid w:val="3326CF43"/>
    <w:rsid w:val="3385742B"/>
    <w:rsid w:val="339651AB"/>
    <w:rsid w:val="342F38E0"/>
    <w:rsid w:val="35D48CEF"/>
    <w:rsid w:val="3615E0F6"/>
    <w:rsid w:val="36CDF26D"/>
    <w:rsid w:val="3873F390"/>
    <w:rsid w:val="39166526"/>
    <w:rsid w:val="3A33160E"/>
    <w:rsid w:val="3C517938"/>
    <w:rsid w:val="3D58637D"/>
    <w:rsid w:val="3DC04A74"/>
    <w:rsid w:val="3F1F03B7"/>
    <w:rsid w:val="4010654C"/>
    <w:rsid w:val="4044E7AE"/>
    <w:rsid w:val="440937E6"/>
    <w:rsid w:val="45DD3D9A"/>
    <w:rsid w:val="45FC6933"/>
    <w:rsid w:val="49DCBD30"/>
    <w:rsid w:val="4B7CF516"/>
    <w:rsid w:val="4DF8D5B5"/>
    <w:rsid w:val="4EC618C6"/>
    <w:rsid w:val="4F76D47A"/>
    <w:rsid w:val="50376472"/>
    <w:rsid w:val="50EC9353"/>
    <w:rsid w:val="5137D887"/>
    <w:rsid w:val="52E17FCF"/>
    <w:rsid w:val="52EAA1D0"/>
    <w:rsid w:val="59766F4D"/>
    <w:rsid w:val="5D6DFF00"/>
    <w:rsid w:val="5FE5E3A2"/>
    <w:rsid w:val="600A861E"/>
    <w:rsid w:val="616AE986"/>
    <w:rsid w:val="62A5A24B"/>
    <w:rsid w:val="633BCDEC"/>
    <w:rsid w:val="637F0443"/>
    <w:rsid w:val="65F2164E"/>
    <w:rsid w:val="66FBC048"/>
    <w:rsid w:val="67A3DE46"/>
    <w:rsid w:val="69DDF2BC"/>
    <w:rsid w:val="69DF8698"/>
    <w:rsid w:val="6F84F543"/>
    <w:rsid w:val="701EB464"/>
    <w:rsid w:val="7086B579"/>
    <w:rsid w:val="70F87CE4"/>
    <w:rsid w:val="71BE3A0E"/>
    <w:rsid w:val="72D4E2D7"/>
    <w:rsid w:val="7445260A"/>
    <w:rsid w:val="791A9AFE"/>
    <w:rsid w:val="7D0D7C43"/>
    <w:rsid w:val="7DDBC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9CF8B"/>
  <w15:chartTrackingRefBased/>
  <w15:docId w15:val="{49797398-6903-493B-B4B2-532319CD1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3B6"/>
    <w:rPr>
      <w:b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4C27"/>
    <w:pPr>
      <w:keepNext/>
      <w:keepLines/>
      <w:spacing w:after="80" w:line="216" w:lineRule="auto"/>
      <w:outlineLvl w:val="0"/>
    </w:pPr>
    <w:rPr>
      <w:rFonts w:eastAsiaTheme="majorEastAsia" w:cs="Times New Roman (Headings CS)"/>
      <w:b w:val="0"/>
      <w:spacing w:val="20"/>
      <w:sz w:val="72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316C32"/>
    <w:pPr>
      <w:keepNext/>
      <w:keepLines/>
      <w:spacing w:before="160" w:after="80"/>
      <w:outlineLvl w:val="1"/>
    </w:pPr>
    <w:rPr>
      <w:rFonts w:eastAsiaTheme="majorEastAsia" w:cs="Times New Roman (Headings CS)"/>
      <w:b w:val="0"/>
      <w:caps/>
      <w:spacing w:val="20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2073B6"/>
    <w:pPr>
      <w:keepNext/>
      <w:keepLines/>
      <w:spacing w:after="120"/>
      <w:ind w:left="360"/>
      <w:outlineLvl w:val="2"/>
    </w:pPr>
    <w:rPr>
      <w:rFonts w:eastAsiaTheme="majorEastAsia" w:cstheme="majorBidi"/>
      <w:b w:val="0"/>
      <w:i/>
      <w:color w:val="auto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662603"/>
    <w:pPr>
      <w:keepNext/>
      <w:keepLines/>
      <w:spacing w:before="40" w:after="0"/>
      <w:outlineLvl w:val="5"/>
    </w:pPr>
    <w:rPr>
      <w:rFonts w:eastAsiaTheme="majorEastAsia" w:cstheme="majorBidi"/>
      <w:b w:val="0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C27"/>
    <w:rPr>
      <w:rFonts w:ascii="Franklin Gothic Book" w:eastAsiaTheme="majorEastAsia" w:hAnsi="Franklin Gothic Book" w:cs="Times New Roman (Headings CS)"/>
      <w:color w:val="000000" w:themeColor="text1"/>
      <w:spacing w:val="20"/>
      <w:sz w:val="7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6C32"/>
    <w:rPr>
      <w:rFonts w:ascii="Franklin Gothic Book" w:eastAsiaTheme="majorEastAsia" w:hAnsi="Franklin Gothic Book" w:cs="Times New Roman (Headings CS)"/>
      <w:caps/>
      <w:color w:val="000000" w:themeColor="text1"/>
      <w:spacing w:val="20"/>
      <w:sz w:val="2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73B6"/>
    <w:rPr>
      <w:rFonts w:eastAsiaTheme="majorEastAsia" w:cstheme="majorBidi"/>
      <w:i/>
      <w:sz w:val="2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C32"/>
    <w:rPr>
      <w:rFonts w:ascii="Franklin Gothic Book" w:eastAsiaTheme="majorEastAsia" w:hAnsi="Franklin Gothic Book" w:cstheme="majorBidi"/>
      <w:b/>
      <w:i/>
      <w:iCs/>
      <w:color w:val="0F4761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C32"/>
    <w:rPr>
      <w:rFonts w:ascii="Franklin Gothic Book" w:eastAsiaTheme="majorEastAsia" w:hAnsi="Franklin Gothic Book" w:cstheme="majorBidi"/>
      <w:b/>
      <w:color w:val="0F476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C32"/>
    <w:rPr>
      <w:rFonts w:ascii="Franklin Gothic Book" w:eastAsiaTheme="majorEastAsia" w:hAnsi="Franklin Gothic Book" w:cstheme="majorBidi"/>
      <w:i/>
      <w:iCs/>
      <w:color w:val="000000" w:themeColor="tex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C32"/>
    <w:rPr>
      <w:rFonts w:ascii="Franklin Gothic Book" w:eastAsiaTheme="majorEastAsia" w:hAnsi="Franklin Gothic Book" w:cstheme="majorBidi"/>
      <w:b/>
      <w:color w:val="595959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C32"/>
    <w:rPr>
      <w:rFonts w:ascii="Franklin Gothic Book" w:eastAsiaTheme="majorEastAsia" w:hAnsi="Franklin Gothic Book" w:cstheme="majorBidi"/>
      <w:b/>
      <w:i/>
      <w:iCs/>
      <w:color w:val="272727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C32"/>
    <w:rPr>
      <w:rFonts w:ascii="Franklin Gothic Book" w:eastAsiaTheme="majorEastAsia" w:hAnsi="Franklin Gothic Book" w:cstheme="majorBidi"/>
      <w:b/>
      <w:color w:val="272727" w:themeColor="text1" w:themeTint="D8"/>
      <w:sz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C32"/>
    <w:rPr>
      <w:rFonts w:ascii="Franklin Gothic Book" w:eastAsiaTheme="majorEastAsia" w:hAnsi="Franklin Gothic Book" w:cstheme="majorBidi"/>
      <w:b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semiHidden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C32"/>
    <w:rPr>
      <w:rFonts w:ascii="Franklin Gothic Book" w:hAnsi="Franklin Gothic Book"/>
      <w:b/>
      <w:i/>
      <w:iCs/>
      <w:color w:val="404040" w:themeColor="text1" w:themeTint="BF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C32"/>
    <w:rPr>
      <w:rFonts w:ascii="Franklin Gothic Book" w:hAnsi="Franklin Gothic Book"/>
      <w:b/>
      <w:i/>
      <w:iCs/>
      <w:color w:val="0F4761" w:themeColor="accent1" w:themeShade="B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semiHidden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5CE1"/>
    <w:rPr>
      <w:rFonts w:asciiTheme="minorHAnsi" w:hAnsiTheme="minorHAnsi"/>
      <w:b/>
      <w:color w:val="000000" w:themeColor="text1"/>
      <w:u w:val="single"/>
    </w:rPr>
  </w:style>
  <w:style w:type="paragraph" w:styleId="ListParagraph">
    <w:name w:val="List Paragraph"/>
    <w:basedOn w:val="Normal"/>
    <w:uiPriority w:val="34"/>
    <w:semiHidden/>
    <w:rsid w:val="005F155B"/>
    <w:pPr>
      <w:ind w:left="720"/>
      <w:contextualSpacing/>
    </w:pPr>
    <w:rPr>
      <w:b w:val="0"/>
    </w:rPr>
  </w:style>
  <w:style w:type="table" w:styleId="TableGrid">
    <w:name w:val="Table Grid"/>
    <w:basedOn w:val="TableNormal"/>
    <w:uiPriority w:val="39"/>
    <w:rsid w:val="00EF2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semiHidden/>
    <w:rsid w:val="005F155B"/>
    <w:rPr>
      <w:rFonts w:ascii="Franklin Gothic Demi" w:hAnsi="Franklin Gothic Demi"/>
      <w:b w:val="0"/>
      <w:bCs/>
      <w:i w:val="0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C490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9176F"/>
    <w:rPr>
      <w:color w:val="666666"/>
    </w:rPr>
  </w:style>
  <w:style w:type="paragraph" w:styleId="ListBullet">
    <w:name w:val="List Bullet"/>
    <w:basedOn w:val="Normal"/>
    <w:uiPriority w:val="99"/>
    <w:rsid w:val="00316C32"/>
    <w:pPr>
      <w:numPr>
        <w:numId w:val="18"/>
      </w:numPr>
      <w:contextualSpacing/>
    </w:pPr>
    <w:rPr>
      <w:b w:val="0"/>
    </w:rPr>
  </w:style>
  <w:style w:type="paragraph" w:styleId="ListBullet2">
    <w:name w:val="List Bullet 2"/>
    <w:basedOn w:val="Normal"/>
    <w:uiPriority w:val="99"/>
    <w:semiHidden/>
    <w:unhideWhenUsed/>
    <w:rsid w:val="00F9176F"/>
    <w:pPr>
      <w:numPr>
        <w:ilvl w:val="1"/>
        <w:numId w:val="1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9176F"/>
    <w:pPr>
      <w:numPr>
        <w:ilvl w:val="2"/>
        <w:numId w:val="1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9176F"/>
    <w:pPr>
      <w:numPr>
        <w:ilvl w:val="3"/>
        <w:numId w:val="1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9176F"/>
    <w:pPr>
      <w:numPr>
        <w:ilvl w:val="4"/>
        <w:numId w:val="18"/>
      </w:numPr>
      <w:contextualSpacing/>
    </w:pPr>
  </w:style>
  <w:style w:type="character" w:customStyle="1" w:styleId="NotBold">
    <w:name w:val="Not Bold"/>
    <w:uiPriority w:val="1"/>
    <w:qFormat/>
    <w:rsid w:val="00316C32"/>
    <w:rPr>
      <w:b/>
      <w:bCs/>
      <w:color w:val="auto"/>
    </w:rPr>
  </w:style>
  <w:style w:type="paragraph" w:customStyle="1" w:styleId="Spacebetweentables">
    <w:name w:val="Space between tables"/>
    <w:basedOn w:val="Normal"/>
    <w:qFormat/>
    <w:rsid w:val="00316C32"/>
    <w:pPr>
      <w:spacing w:after="0" w:line="240" w:lineRule="auto"/>
    </w:pPr>
    <w:rPr>
      <w:sz w:val="8"/>
    </w:rPr>
  </w:style>
  <w:style w:type="paragraph" w:customStyle="1" w:styleId="Collegeinfo">
    <w:name w:val="College info"/>
    <w:basedOn w:val="ListBullet"/>
    <w:qFormat/>
    <w:rsid w:val="000B4CAB"/>
    <w:pPr>
      <w:numPr>
        <w:numId w:val="0"/>
      </w:numPr>
      <w:spacing w:after="120"/>
      <w:ind w:left="360"/>
    </w:pPr>
    <w:rPr>
      <w:i/>
    </w:rPr>
  </w:style>
  <w:style w:type="paragraph" w:customStyle="1" w:styleId="ContactInfo">
    <w:name w:val="Contact Info"/>
    <w:basedOn w:val="Normal"/>
    <w:qFormat/>
    <w:rsid w:val="002073B6"/>
    <w:rPr>
      <w:rFonts w:asciiTheme="majorHAnsi" w:hAnsiTheme="majorHAnsi"/>
      <w:b w:val="0"/>
    </w:rPr>
  </w:style>
  <w:style w:type="character" w:styleId="FollowedHyperlink">
    <w:name w:val="FollowedHyperlink"/>
    <w:basedOn w:val="DefaultParagraphFont"/>
    <w:uiPriority w:val="99"/>
    <w:semiHidden/>
    <w:unhideWhenUsed/>
    <w:rsid w:val="006307B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ave-t-hancock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anc\AppData\Roaming\Microsoft\Templates\Basic%20profess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E49270949AD4F85A70888442F132B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2FE26-F934-4BF2-A008-93D85A778684}"/>
      </w:docPartPr>
      <w:docPartBody>
        <w:p w:rsidR="00000000" w:rsidRDefault="00000000">
          <w:pPr>
            <w:pStyle w:val="FE49270949AD4F85A70888442F132B9F"/>
          </w:pPr>
          <w:r w:rsidRPr="00F9176F">
            <w:t>Full Name</w:t>
          </w:r>
        </w:p>
      </w:docPartBody>
    </w:docPart>
    <w:docPart>
      <w:docPartPr>
        <w:name w:val="3B38F63A42D04C188D6353D77DEBD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132BCD-D7BF-4710-A504-03713A119863}"/>
      </w:docPartPr>
      <w:docPartBody>
        <w:p w:rsidR="00000000" w:rsidRDefault="00000000">
          <w:pPr>
            <w:pStyle w:val="3B38F63A42D04C188D6353D77DEBDD97"/>
          </w:pPr>
          <w:r w:rsidRPr="002073B6">
            <w:t>yourname@example.com</w:t>
          </w:r>
        </w:p>
      </w:docPartBody>
    </w:docPart>
    <w:docPart>
      <w:docPartPr>
        <w:name w:val="4C63D0C6A1CB40B58E4D89A87E669E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BCDA81-0ACE-44F5-86AC-5D00464375F6}"/>
      </w:docPartPr>
      <w:docPartBody>
        <w:p w:rsidR="00000000" w:rsidRDefault="00000000">
          <w:pPr>
            <w:pStyle w:val="4C63D0C6A1CB40B58E4D89A87E669E22"/>
          </w:pPr>
          <w:r w:rsidRPr="002073B6">
            <w:t>(123) 456</w:t>
          </w:r>
          <w:r w:rsidRPr="002073B6">
            <w:rPr>
              <w:rFonts w:ascii="Cambria Math" w:hAnsi="Cambria Math" w:cs="Cambria Math"/>
            </w:rPr>
            <w:t>‐</w:t>
          </w:r>
          <w:r w:rsidRPr="002073B6">
            <w:t>7890</w:t>
          </w:r>
        </w:p>
      </w:docPartBody>
    </w:docPart>
    <w:docPart>
      <w:docPartPr>
        <w:name w:val="F165B3E71D6740C6B0A23A76D4A229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B6A12D-F4E4-4305-8B11-47CAB360B0A4}"/>
      </w:docPartPr>
      <w:docPartBody>
        <w:p w:rsidR="00000000" w:rsidRDefault="00000000">
          <w:pPr>
            <w:pStyle w:val="F165B3E71D6740C6B0A23A76D4A229FF"/>
          </w:pPr>
          <w:r w:rsidRPr="002073B6">
            <w:t>www.example.com</w:t>
          </w:r>
        </w:p>
      </w:docPartBody>
    </w:docPart>
    <w:docPart>
      <w:docPartPr>
        <w:name w:val="CADA459A46C14C9EAF6284AC1D6B83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781775-B51C-4F49-8B50-547B155FC868}"/>
      </w:docPartPr>
      <w:docPartBody>
        <w:p w:rsidR="00000000" w:rsidRDefault="00000000">
          <w:pPr>
            <w:pStyle w:val="CADA459A46C14C9EAF6284AC1D6B83EA"/>
          </w:pPr>
          <w:r w:rsidRPr="00316C32">
            <w:t>Education</w:t>
          </w:r>
        </w:p>
      </w:docPartBody>
    </w:docPart>
    <w:docPart>
      <w:docPartPr>
        <w:name w:val="4D98722D375A4CD39095C28AB9F8E6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160CE-F9E9-45DA-B83E-40EE97AAEA10}"/>
      </w:docPartPr>
      <w:docPartBody>
        <w:p w:rsidR="00000000" w:rsidRDefault="00000000">
          <w:pPr>
            <w:pStyle w:val="4D98722D375A4CD39095C28AB9F8E6DE"/>
          </w:pPr>
          <w:r w:rsidRPr="00F9176F">
            <w:t>Graduation year</w:t>
          </w:r>
        </w:p>
      </w:docPartBody>
    </w:docPart>
    <w:docPart>
      <w:docPartPr>
        <w:name w:val="5CCB58200B0E4F1291778864562DB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F6DF9-4E4D-4EAF-A794-34C5303C8505}"/>
      </w:docPartPr>
      <w:docPartBody>
        <w:p w:rsidR="00000000" w:rsidRDefault="00000000">
          <w:pPr>
            <w:pStyle w:val="5CCB58200B0E4F1291778864562DB72B"/>
          </w:pPr>
          <w:r w:rsidRPr="000B4CAB">
            <w:t>Bachelor of Arts, Degree, GPA</w:t>
          </w:r>
        </w:p>
      </w:docPartBody>
    </w:docPart>
    <w:docPart>
      <w:docPartPr>
        <w:name w:val="0C2F88C536274878973DB658C8915B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EFBD68-409E-41CA-9857-FFF008CA2F6A}"/>
      </w:docPartPr>
      <w:docPartBody>
        <w:p w:rsidR="00000000" w:rsidRDefault="00000000">
          <w:pPr>
            <w:pStyle w:val="0C2F88C536274878973DB658C8915BC0"/>
          </w:pPr>
          <w:r w:rsidRPr="00F9176F">
            <w:t>Professional experience</w:t>
          </w:r>
        </w:p>
      </w:docPartBody>
    </w:docPart>
    <w:docPart>
      <w:docPartPr>
        <w:name w:val="5A2EDFD6DF56410FB6353B109253F2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F21591-C6E5-40C3-BE11-CD3F259EC39D}"/>
      </w:docPartPr>
      <w:docPartBody>
        <w:p w:rsidR="00000000" w:rsidRDefault="00000000">
          <w:pPr>
            <w:pStyle w:val="5A2EDFD6DF56410FB6353B109253F2F2"/>
          </w:pPr>
          <w:r>
            <w:t>Company</w:t>
          </w:r>
        </w:p>
      </w:docPartBody>
    </w:docPart>
    <w:docPart>
      <w:docPartPr>
        <w:name w:val="55F1BDC5F94A4B55BBABECB739B04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5FE175-840C-447B-892F-54B2A4FCB918}"/>
      </w:docPartPr>
      <w:docPartBody>
        <w:p w:rsidR="00000000" w:rsidRDefault="00000000">
          <w:pPr>
            <w:pStyle w:val="55F1BDC5F94A4B55BBABECB739B04ED8"/>
          </w:pPr>
          <w:r w:rsidRPr="00F9176F">
            <w:t>location</w:t>
          </w:r>
        </w:p>
      </w:docPartBody>
    </w:docPart>
    <w:docPart>
      <w:docPartPr>
        <w:name w:val="8E099F50D3194542BD102CB970E099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D864A-6F1A-4E24-9F1F-A7E4F5E19AB1}"/>
      </w:docPartPr>
      <w:docPartBody>
        <w:p w:rsidR="00000000" w:rsidRDefault="00000000">
          <w:pPr>
            <w:pStyle w:val="8E099F50D3194542BD102CB970E0996F"/>
          </w:pPr>
          <w:r>
            <w:t>Month Year</w:t>
          </w:r>
        </w:p>
      </w:docPartBody>
    </w:docPart>
    <w:docPart>
      <w:docPartPr>
        <w:name w:val="4E0FB78DE4254B738E4E8A076F831F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7E01A6-D9DB-4C8D-9299-3A9353EF3ECE}"/>
      </w:docPartPr>
      <w:docPartBody>
        <w:p w:rsidR="00000000" w:rsidRDefault="00000000">
          <w:pPr>
            <w:pStyle w:val="4E0FB78DE4254B738E4E8A076F831F00"/>
          </w:pPr>
          <w:r w:rsidRPr="00F9176F">
            <w:t>Role</w:t>
          </w:r>
        </w:p>
      </w:docPartBody>
    </w:docPart>
    <w:docPart>
      <w:docPartPr>
        <w:name w:val="B21844BF7446427D8A7B0628CE0C45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C3D57-3B97-4A63-977D-E8ACE06B4D3E}"/>
      </w:docPartPr>
      <w:docPartBody>
        <w:p w:rsidR="00000000" w:rsidRPr="00316C32" w:rsidRDefault="00000000" w:rsidP="00316C32">
          <w:pPr>
            <w:pStyle w:val="ListBullet"/>
          </w:pPr>
          <w:r w:rsidRPr="00316C32">
            <w:t>Describe what you did and what your impact was</w:t>
          </w:r>
        </w:p>
        <w:p w:rsidR="00000000" w:rsidRDefault="00000000">
          <w:pPr>
            <w:pStyle w:val="B21844BF7446427D8A7B0628CE0C45A1"/>
          </w:pPr>
          <w:r w:rsidRPr="00316C32">
            <w:t>Remember to be concise</w:t>
          </w:r>
        </w:p>
      </w:docPartBody>
    </w:docPart>
    <w:docPart>
      <w:docPartPr>
        <w:name w:val="F8E4B3FFC9B84268B1D126DC5EE208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923D7-FA97-43E4-ACA5-C767573134F5}"/>
      </w:docPartPr>
      <w:docPartBody>
        <w:p w:rsidR="00000000" w:rsidRDefault="00000000">
          <w:pPr>
            <w:pStyle w:val="F8E4B3FFC9B84268B1D126DC5EE208BB"/>
          </w:pPr>
          <w:r>
            <w:t>Company</w:t>
          </w:r>
        </w:p>
      </w:docPartBody>
    </w:docPart>
    <w:docPart>
      <w:docPartPr>
        <w:name w:val="BEB7E67DE0A74ADCBE1F09B0DDF043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351BC-502D-4087-AF3F-C26A6EF1FB95}"/>
      </w:docPartPr>
      <w:docPartBody>
        <w:p w:rsidR="00000000" w:rsidRDefault="00000000">
          <w:pPr>
            <w:pStyle w:val="BEB7E67DE0A74ADCBE1F09B0DDF043C4"/>
          </w:pPr>
          <w:r w:rsidRPr="00F9176F">
            <w:t>location</w:t>
          </w:r>
        </w:p>
      </w:docPartBody>
    </w:docPart>
    <w:docPart>
      <w:docPartPr>
        <w:name w:val="80A699B03F93443C9BB12D7109E6C2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6BA62-0B8D-4098-82F2-46079C38EE54}"/>
      </w:docPartPr>
      <w:docPartBody>
        <w:p w:rsidR="00000000" w:rsidRDefault="00000000">
          <w:pPr>
            <w:pStyle w:val="80A699B03F93443C9BB12D7109E6C2C5"/>
          </w:pPr>
          <w:r>
            <w:t>Month Year</w:t>
          </w:r>
        </w:p>
      </w:docPartBody>
    </w:docPart>
    <w:docPart>
      <w:docPartPr>
        <w:name w:val="15E7E94556204A4EBA5D54AD21C2A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5D505-EB59-47B7-B467-73370A7BE3D3}"/>
      </w:docPartPr>
      <w:docPartBody>
        <w:p w:rsidR="00000000" w:rsidRDefault="00000000">
          <w:pPr>
            <w:pStyle w:val="15E7E94556204A4EBA5D54AD21C2AB7B"/>
          </w:pPr>
          <w:r w:rsidRPr="00F9176F">
            <w:t>Role</w:t>
          </w:r>
        </w:p>
      </w:docPartBody>
    </w:docPart>
    <w:docPart>
      <w:docPartPr>
        <w:name w:val="E5FE4AB3568044A89D348559CC4206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585DDE-CFE4-4612-B397-7292CE1DD5C1}"/>
      </w:docPartPr>
      <w:docPartBody>
        <w:p w:rsidR="00000000" w:rsidRDefault="00000000">
          <w:pPr>
            <w:pStyle w:val="E5FE4AB3568044A89D348559CC420664"/>
          </w:pPr>
          <w:r w:rsidRPr="00316C32">
            <w:t>Describe what you did and what your impact was</w:t>
          </w:r>
        </w:p>
      </w:docPartBody>
    </w:docPart>
    <w:docPart>
      <w:docPartPr>
        <w:name w:val="FC0255F752344BD0BC68CD387A1345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C0682-9127-48C6-A281-8E8A76A31D6C}"/>
      </w:docPartPr>
      <w:docPartBody>
        <w:p w:rsidR="00000000" w:rsidRDefault="00000000">
          <w:pPr>
            <w:pStyle w:val="FC0255F752344BD0BC68CD387A134500"/>
          </w:pPr>
          <w:r>
            <w:t>Company</w:t>
          </w:r>
        </w:p>
      </w:docPartBody>
    </w:docPart>
    <w:docPart>
      <w:docPartPr>
        <w:name w:val="C19B071BFE3A4F989F5AA8A26AB8FB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12EFA8-5C62-43A9-A4D5-F138F7035A3D}"/>
      </w:docPartPr>
      <w:docPartBody>
        <w:p w:rsidR="00000000" w:rsidRDefault="00000000">
          <w:pPr>
            <w:pStyle w:val="C19B071BFE3A4F989F5AA8A26AB8FB64"/>
          </w:pPr>
          <w:r w:rsidRPr="00F9176F">
            <w:t>location</w:t>
          </w:r>
        </w:p>
      </w:docPartBody>
    </w:docPart>
    <w:docPart>
      <w:docPartPr>
        <w:name w:val="0A5290DFBB7240829C2759A9F4AF00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A3E3A4-9EDF-444F-B1E6-59A626001633}"/>
      </w:docPartPr>
      <w:docPartBody>
        <w:p w:rsidR="00000000" w:rsidRDefault="00000000">
          <w:pPr>
            <w:pStyle w:val="0A5290DFBB7240829C2759A9F4AF0011"/>
          </w:pPr>
          <w:r>
            <w:t>Month Year</w:t>
          </w:r>
        </w:p>
      </w:docPartBody>
    </w:docPart>
    <w:docPart>
      <w:docPartPr>
        <w:name w:val="370AA97343E645E2BF32A08C26A94B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602627-4E85-44B6-BA65-4B27EFFE2007}"/>
      </w:docPartPr>
      <w:docPartBody>
        <w:p w:rsidR="00000000" w:rsidRDefault="00000000">
          <w:pPr>
            <w:pStyle w:val="370AA97343E645E2BF32A08C26A94B28"/>
          </w:pPr>
          <w:r w:rsidRPr="00F9176F">
            <w:t>Role</w:t>
          </w:r>
        </w:p>
      </w:docPartBody>
    </w:docPart>
    <w:docPart>
      <w:docPartPr>
        <w:name w:val="47EA6C8866B04DE1890A301C289CA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D9CDF3-5352-4A13-B707-6D3986ED4C28}"/>
      </w:docPartPr>
      <w:docPartBody>
        <w:p w:rsidR="00000000" w:rsidRDefault="00000000">
          <w:pPr>
            <w:pStyle w:val="47EA6C8866B04DE1890A301C289CA25D"/>
          </w:pPr>
          <w:r w:rsidRPr="00316C32">
            <w:t>Describe what you did and what your impact was</w:t>
          </w:r>
        </w:p>
      </w:docPartBody>
    </w:docPart>
    <w:docPart>
      <w:docPartPr>
        <w:name w:val="8A3FC4A450594BC3848C877948DC6E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7A8786-4F2E-4338-B018-74ECE60C4A63}"/>
      </w:docPartPr>
      <w:docPartBody>
        <w:p w:rsidR="00000000" w:rsidRDefault="00000000">
          <w:pPr>
            <w:pStyle w:val="8A3FC4A450594BC3848C877948DC6E22"/>
          </w:pPr>
          <w:r>
            <w:t>Company</w:t>
          </w:r>
        </w:p>
      </w:docPartBody>
    </w:docPart>
    <w:docPart>
      <w:docPartPr>
        <w:name w:val="E6AE29C9D3B347EAAFFCF7237E493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EB5365-F24F-45D5-8CA6-6F009BFC9577}"/>
      </w:docPartPr>
      <w:docPartBody>
        <w:p w:rsidR="00000000" w:rsidRDefault="00000000">
          <w:pPr>
            <w:pStyle w:val="E6AE29C9D3B347EAAFFCF7237E493EC4"/>
          </w:pPr>
          <w:r w:rsidRPr="00F9176F">
            <w:t>location</w:t>
          </w:r>
        </w:p>
      </w:docPartBody>
    </w:docPart>
    <w:docPart>
      <w:docPartPr>
        <w:name w:val="6A2726C3F03D46DA8A478FA87B1563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689193-4DDF-43A3-810C-C071BFE0183F}"/>
      </w:docPartPr>
      <w:docPartBody>
        <w:p w:rsidR="00000000" w:rsidRDefault="00000000">
          <w:pPr>
            <w:pStyle w:val="6A2726C3F03D46DA8A478FA87B1563B5"/>
          </w:pPr>
          <w:r>
            <w:t>Month Year</w:t>
          </w:r>
        </w:p>
      </w:docPartBody>
    </w:docPart>
    <w:docPart>
      <w:docPartPr>
        <w:name w:val="6D3F5AF24C1C4920B978804D95EE9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6AB222-DBC7-4FF9-9011-D59CE1CB89A3}"/>
      </w:docPartPr>
      <w:docPartBody>
        <w:p w:rsidR="00000000" w:rsidRDefault="00000000">
          <w:pPr>
            <w:pStyle w:val="6D3F5AF24C1C4920B978804D95EE94B1"/>
          </w:pPr>
          <w:r w:rsidRPr="00F9176F">
            <w:t>Role</w:t>
          </w:r>
        </w:p>
      </w:docPartBody>
    </w:docPart>
    <w:docPart>
      <w:docPartPr>
        <w:name w:val="1F29FAE9ACE74A8080AC70E2C5F5E3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616FB7-4B87-4831-B6A0-7BBD8901EC54}"/>
      </w:docPartPr>
      <w:docPartBody>
        <w:p w:rsidR="00000000" w:rsidRDefault="00000000">
          <w:pPr>
            <w:pStyle w:val="1F29FAE9ACE74A8080AC70E2C5F5E3AF"/>
          </w:pPr>
          <w:r w:rsidRPr="00316C32">
            <w:t xml:space="preserve">Describe what you did </w:t>
          </w:r>
          <w:r w:rsidRPr="00316C32">
            <w:t>and what your impact was</w:t>
          </w:r>
        </w:p>
      </w:docPartBody>
    </w:docPart>
    <w:docPart>
      <w:docPartPr>
        <w:name w:val="51A218A5BAC44F2C8EB4E8629A0CE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D493F0-0A9F-4C5F-B679-A393249AF6B1}"/>
      </w:docPartPr>
      <w:docPartBody>
        <w:p w:rsidR="00000000" w:rsidRDefault="00A81A79" w:rsidP="00A81A79">
          <w:pPr>
            <w:pStyle w:val="51A218A5BAC44F2C8EB4E8629A0CED56"/>
          </w:pPr>
          <w:r w:rsidRPr="00316C32">
            <w:t>Projects &amp; extracurricular</w:t>
          </w:r>
        </w:p>
      </w:docPartBody>
    </w:docPart>
    <w:docPart>
      <w:docPartPr>
        <w:name w:val="97BEAA38521842F7873CB663D66089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21DC6-0F38-4C2C-B5D6-4060A3D1E094}"/>
      </w:docPartPr>
      <w:docPartBody>
        <w:p w:rsidR="00000000" w:rsidRDefault="00A81A79" w:rsidP="00A81A79">
          <w:pPr>
            <w:pStyle w:val="97BEAA38521842F7873CB663D66089CB"/>
          </w:pPr>
          <w:r w:rsidRPr="00316C32">
            <w:t>Project title</w:t>
          </w:r>
        </w:p>
      </w:docPartBody>
    </w:docPart>
    <w:docPart>
      <w:docPartPr>
        <w:name w:val="71471787DCC84C7788D63917B72E1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98267-1697-4AE0-AB42-5371DEF62EC7}"/>
      </w:docPartPr>
      <w:docPartBody>
        <w:p w:rsidR="00000000" w:rsidRDefault="00A81A79" w:rsidP="00A81A79">
          <w:pPr>
            <w:pStyle w:val="71471787DCC84C7788D63917B72E1170"/>
          </w:pPr>
          <w:r w:rsidRPr="00316C32">
            <w:t>Month Year</w:t>
          </w:r>
        </w:p>
      </w:docPartBody>
    </w:docPart>
    <w:docPart>
      <w:docPartPr>
        <w:name w:val="6FCAD423F7D14B7C965F5FE46863F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220C7-8153-4AE8-B195-BB221A379591}"/>
      </w:docPartPr>
      <w:docPartBody>
        <w:p w:rsidR="00000000" w:rsidRDefault="00A81A79" w:rsidP="00A81A79">
          <w:pPr>
            <w:pStyle w:val="6FCAD423F7D14B7C965F5FE46863F177"/>
          </w:pPr>
          <w:r w:rsidRPr="00316C32">
            <w:t>Describe what you did/built etc.</w:t>
          </w:r>
        </w:p>
      </w:docPartBody>
    </w:docPart>
    <w:docPart>
      <w:docPartPr>
        <w:name w:val="20281BB54D944B0FA21827FEED831E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9E9DA-7FF3-4176-84FE-6E15352F3E8C}"/>
      </w:docPartPr>
      <w:docPartBody>
        <w:p w:rsidR="00000000" w:rsidRDefault="00A81A79" w:rsidP="00A81A79">
          <w:pPr>
            <w:pStyle w:val="20281BB54D944B0FA21827FEED831E3B"/>
          </w:pPr>
          <w:r>
            <w:t>Activity</w:t>
          </w:r>
        </w:p>
      </w:docPartBody>
    </w:docPart>
    <w:docPart>
      <w:docPartPr>
        <w:name w:val="F38CC24F2DE0471DBADED322277C72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34561B-AC69-4FD8-91F2-8D6483F5D88E}"/>
      </w:docPartPr>
      <w:docPartBody>
        <w:p w:rsidR="00000000" w:rsidRDefault="00A81A79" w:rsidP="00A81A79">
          <w:pPr>
            <w:pStyle w:val="F38CC24F2DE0471DBADED322277C724A"/>
          </w:pPr>
          <w:r w:rsidRPr="00316C32">
            <w:rPr>
              <w:rFonts w:ascii="Calibri" w:eastAsia="Calibri" w:hAnsi="Calibri" w:cs="Calibri"/>
              <w:bCs/>
              <w:szCs w:val="20"/>
            </w:rPr>
            <w:t>Month Year</w:t>
          </w:r>
        </w:p>
      </w:docPartBody>
    </w:docPart>
    <w:docPart>
      <w:docPartPr>
        <w:name w:val="6CB1786D26FB4EBA844E74964DC7E6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53F969-A1C5-4E98-BF9F-A6AB4F56E0B1}"/>
      </w:docPartPr>
      <w:docPartBody>
        <w:p w:rsidR="00A81A79" w:rsidRPr="00316C32" w:rsidRDefault="00A81A79" w:rsidP="00316C32">
          <w:pPr>
            <w:pStyle w:val="ListBullet"/>
          </w:pPr>
          <w:r w:rsidRPr="00316C32">
            <w:t xml:space="preserve">Describe what you did/built etc. </w:t>
          </w:r>
        </w:p>
        <w:p w:rsidR="00000000" w:rsidRDefault="00A81A79" w:rsidP="00A81A79">
          <w:pPr>
            <w:pStyle w:val="6CB1786D26FB4EBA844E74964DC7E6B6"/>
          </w:pPr>
          <w:r w:rsidRPr="00316C32">
            <w:t>Accomplishments</w:t>
          </w:r>
        </w:p>
      </w:docPartBody>
    </w:docPart>
    <w:docPart>
      <w:docPartPr>
        <w:name w:val="3B17A5FA99E44327A2A4526AD06F78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1C596-4D44-4158-AD7F-858B5FB54CC8}"/>
      </w:docPartPr>
      <w:docPartBody>
        <w:p w:rsidR="00000000" w:rsidRDefault="00A81A79" w:rsidP="00A81A79">
          <w:pPr>
            <w:pStyle w:val="3B17A5FA99E44327A2A4526AD06F78B8"/>
          </w:pPr>
          <w:r>
            <w:t>Leadership experience</w:t>
          </w:r>
        </w:p>
      </w:docPartBody>
    </w:docPart>
    <w:docPart>
      <w:docPartPr>
        <w:name w:val="D1237D10127D4743BF3C08EA64BF8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EF60FA-53E6-40BC-99B4-337610064FC5}"/>
      </w:docPartPr>
      <w:docPartBody>
        <w:p w:rsidR="00000000" w:rsidRDefault="00A81A79" w:rsidP="00A81A79">
          <w:pPr>
            <w:pStyle w:val="D1237D10127D4743BF3C08EA64BF8B35"/>
          </w:pPr>
          <w:r w:rsidRPr="00316C32">
            <w:rPr>
              <w:rFonts w:ascii="Calibri" w:eastAsia="Calibri" w:hAnsi="Calibri" w:cs="Calibri"/>
              <w:bCs/>
              <w:szCs w:val="20"/>
            </w:rPr>
            <w:t>Month Year</w:t>
          </w:r>
        </w:p>
      </w:docPartBody>
    </w:docPart>
    <w:docPart>
      <w:docPartPr>
        <w:name w:val="3AD202F1213644B392F27BA6BEF9EB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75186C-ADC8-4F4B-A689-A22C0D6DE679}"/>
      </w:docPartPr>
      <w:docPartBody>
        <w:p w:rsidR="00000000" w:rsidRDefault="00A81A79" w:rsidP="00A81A79">
          <w:pPr>
            <w:pStyle w:val="3AD202F1213644B392F27BA6BEF9EB6C"/>
          </w:pPr>
          <w:r w:rsidRPr="00316C32">
            <w:t>Describe what you did/built etc.</w:t>
          </w:r>
        </w:p>
      </w:docPartBody>
    </w:docPart>
    <w:docPart>
      <w:docPartPr>
        <w:name w:val="C003FFB76BC74A45B1D161FE86225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755DB-E831-47F1-B954-84BB90C241FF}"/>
      </w:docPartPr>
      <w:docPartBody>
        <w:p w:rsidR="00000000" w:rsidRDefault="00A81A79" w:rsidP="00A81A79">
          <w:pPr>
            <w:pStyle w:val="C003FFB76BC74A45B1D161FE862250C2"/>
          </w:pPr>
          <w:r>
            <w:t>Skills</w:t>
          </w:r>
        </w:p>
      </w:docPartBody>
    </w:docPart>
    <w:docPart>
      <w:docPartPr>
        <w:name w:val="41F69BB3CC1D4C5581C2C46FC729A8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25A08-5BC5-4A54-98A4-938EC2C74243}"/>
      </w:docPartPr>
      <w:docPartBody>
        <w:p w:rsidR="00000000" w:rsidRDefault="00A81A79" w:rsidP="00A81A79">
          <w:pPr>
            <w:pStyle w:val="41F69BB3CC1D4C5581C2C46FC729A875"/>
          </w:pPr>
          <w:r w:rsidRPr="00316C32">
            <w:t>Programming languages:</w:t>
          </w:r>
        </w:p>
      </w:docPartBody>
    </w:docPart>
    <w:docPart>
      <w:docPartPr>
        <w:name w:val="8C6D470BA90A4D128C5A611FB9B4A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45B81-BD10-4151-87CA-644C22586080}"/>
      </w:docPartPr>
      <w:docPartBody>
        <w:p w:rsidR="00000000" w:rsidRDefault="00A81A79" w:rsidP="00A81A79">
          <w:pPr>
            <w:pStyle w:val="8C6D470BA90A4D128C5A611FB9B4A5B2"/>
          </w:pPr>
          <w:r w:rsidRPr="00316C32">
            <w:rPr>
              <w:rStyle w:val="NotBold"/>
            </w:rPr>
            <w:t>List programming languages or skills</w:t>
          </w:r>
        </w:p>
      </w:docPartBody>
    </w:docPart>
    <w:docPart>
      <w:docPartPr>
        <w:name w:val="3B7C9E28758441379BD6747FEE0D62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4FEB16-810C-49C1-99D5-AB109E9CC1DD}"/>
      </w:docPartPr>
      <w:docPartBody>
        <w:p w:rsidR="00000000" w:rsidRDefault="00A81A79" w:rsidP="00A81A79">
          <w:pPr>
            <w:pStyle w:val="3B7C9E28758441379BD6747FEE0D6267"/>
          </w:pPr>
          <w:r w:rsidRPr="00316C32">
            <w:t>Computer software/ frameworks:</w:t>
          </w:r>
        </w:p>
      </w:docPartBody>
    </w:docPart>
    <w:docPart>
      <w:docPartPr>
        <w:name w:val="7CF92CAD5A8A49CE8BE9036DF686EC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1C3BE-C8E1-44AD-B488-2D6891BE5287}"/>
      </w:docPartPr>
      <w:docPartBody>
        <w:p w:rsidR="00000000" w:rsidRDefault="00A81A79" w:rsidP="00A81A79">
          <w:pPr>
            <w:pStyle w:val="7CF92CAD5A8A49CE8BE9036DF686EC1A"/>
          </w:pPr>
          <w:r w:rsidRPr="00316C32">
            <w:rPr>
              <w:rStyle w:val="NotBold"/>
            </w:rPr>
            <w:t>Microsoft office, Adobe Photoshop, Maple, Git, React, jQuery</w:t>
          </w:r>
        </w:p>
      </w:docPartBody>
    </w:docPart>
    <w:docPart>
      <w:docPartPr>
        <w:name w:val="9350105FCC5440A6A077DADA08945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15471-2FBB-439F-9CDF-82558F40E69C}"/>
      </w:docPartPr>
      <w:docPartBody>
        <w:p w:rsidR="00000000" w:rsidRDefault="00A81A79" w:rsidP="00A81A79">
          <w:pPr>
            <w:pStyle w:val="9350105FCC5440A6A077DADA0894535F"/>
          </w:pPr>
          <w:r w:rsidRPr="00316C32">
            <w:t>Languages:</w:t>
          </w:r>
        </w:p>
      </w:docPartBody>
    </w:docPart>
    <w:docPart>
      <w:docPartPr>
        <w:name w:val="223409F5DA924B7BB58387DE34685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6D844-D8A9-4DA4-864C-7E291F1D281E}"/>
      </w:docPartPr>
      <w:docPartBody>
        <w:p w:rsidR="00000000" w:rsidRDefault="00A81A79" w:rsidP="00A81A79">
          <w:pPr>
            <w:pStyle w:val="223409F5DA924B7BB58387DE34685D16"/>
          </w:pPr>
          <w:r w:rsidRPr="00316C32">
            <w:rPr>
              <w:rStyle w:val="NotBold"/>
            </w:rPr>
            <w:t>Portuguese (advanced), French (advanced)</w:t>
          </w:r>
        </w:p>
      </w:docPartBody>
    </w:docPart>
    <w:docPart>
      <w:docPartPr>
        <w:name w:val="6350218C1AD747B69CBA7F668BC4FD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30514-AE23-4EB8-B6A2-4D3F8765AC96}"/>
      </w:docPartPr>
      <w:docPartBody>
        <w:p w:rsidR="00000000" w:rsidRDefault="00A81A79" w:rsidP="00A81A79">
          <w:pPr>
            <w:pStyle w:val="6350218C1AD747B69CBA7F668BC4FDC8"/>
          </w:pPr>
          <w:r w:rsidRPr="00316C32">
            <w:t>Projects &amp; extracurricular</w:t>
          </w:r>
        </w:p>
      </w:docPartBody>
    </w:docPart>
    <w:docPart>
      <w:docPartPr>
        <w:name w:val="65D5F88281204C239D4B0849EDE1F6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F5F75-96E5-4CC0-9390-864292C57F19}"/>
      </w:docPartPr>
      <w:docPartBody>
        <w:p w:rsidR="00000000" w:rsidRDefault="00A81A79" w:rsidP="00A81A79">
          <w:pPr>
            <w:pStyle w:val="65D5F88281204C239D4B0849EDE1F636"/>
          </w:pPr>
          <w:r w:rsidRPr="00316C32">
            <w:t>Project title</w:t>
          </w:r>
        </w:p>
      </w:docPartBody>
    </w:docPart>
    <w:docPart>
      <w:docPartPr>
        <w:name w:val="2425FBB9534C4BA98EA166DE95BFDE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F8AD7-EF6A-40BA-B582-74FF249AFE59}"/>
      </w:docPartPr>
      <w:docPartBody>
        <w:p w:rsidR="00000000" w:rsidRDefault="00A81A79" w:rsidP="00A81A79">
          <w:pPr>
            <w:pStyle w:val="2425FBB9534C4BA98EA166DE95BFDE6C"/>
          </w:pPr>
          <w:r w:rsidRPr="00316C32">
            <w:t>Month Year</w:t>
          </w:r>
        </w:p>
      </w:docPartBody>
    </w:docPart>
    <w:docPart>
      <w:docPartPr>
        <w:name w:val="46E19FB834384F7A9420DA5AAAA88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6AEA56-A44B-451B-8024-59B7EB23DCAB}"/>
      </w:docPartPr>
      <w:docPartBody>
        <w:p w:rsidR="00000000" w:rsidRDefault="00A81A79" w:rsidP="00A81A79">
          <w:pPr>
            <w:pStyle w:val="46E19FB834384F7A9420DA5AAAA88D8E"/>
          </w:pPr>
          <w:r w:rsidRPr="00316C32">
            <w:t>Describe what you did/built etc.</w:t>
          </w:r>
        </w:p>
      </w:docPartBody>
    </w:docPart>
    <w:docPart>
      <w:docPartPr>
        <w:name w:val="C4187410F63841B08B46EE7BAD1FB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3839AC-6907-4C4B-AC35-E879B1F22B8E}"/>
      </w:docPartPr>
      <w:docPartBody>
        <w:p w:rsidR="00000000" w:rsidRDefault="00A81A79" w:rsidP="00A81A79">
          <w:pPr>
            <w:pStyle w:val="C4187410F63841B08B46EE7BAD1FB6BD"/>
          </w:pPr>
          <w:r w:rsidRPr="00316C32">
            <w:t>Projects &amp; extracurricular</w:t>
          </w:r>
        </w:p>
      </w:docPartBody>
    </w:docPart>
    <w:docPart>
      <w:docPartPr>
        <w:name w:val="A3B7D24237FB4A8198548958B141FC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B777E-1D17-4ECE-9431-2B38DC5CC929}"/>
      </w:docPartPr>
      <w:docPartBody>
        <w:p w:rsidR="00000000" w:rsidRDefault="00A81A79" w:rsidP="00A81A79">
          <w:pPr>
            <w:pStyle w:val="A3B7D24237FB4A8198548958B141FCFF"/>
          </w:pPr>
          <w:r w:rsidRPr="00F9176F">
            <w:t>College</w:t>
          </w:r>
        </w:p>
      </w:docPartBody>
    </w:docPart>
    <w:docPart>
      <w:docPartPr>
        <w:name w:val="E9A69CDE487A46DDAEDD8B0E2DAAB4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9FC12-9953-4ACC-872C-07E5ADB19055}"/>
      </w:docPartPr>
      <w:docPartBody>
        <w:p w:rsidR="00000000" w:rsidRDefault="00A81A79" w:rsidP="00A81A79">
          <w:pPr>
            <w:pStyle w:val="E9A69CDE487A46DDAEDD8B0E2DAAB445"/>
          </w:pPr>
          <w:r w:rsidRPr="00F9176F">
            <w:t>location</w:t>
          </w:r>
        </w:p>
      </w:docPartBody>
    </w:docPart>
    <w:docPart>
      <w:docPartPr>
        <w:name w:val="03877C3565C4443DB864DC2FE26C78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80CBC4-9142-4422-8DD4-36CE7E9F2BDA}"/>
      </w:docPartPr>
      <w:docPartBody>
        <w:p w:rsidR="00000000" w:rsidRDefault="00A81A79" w:rsidP="00A81A79">
          <w:pPr>
            <w:pStyle w:val="03877C3565C4443DB864DC2FE26C782E"/>
          </w:pPr>
          <w:r w:rsidRPr="000B4CAB">
            <w:t>Bachelor of Arts, Degree, GPA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070C9A"/>
    <w:multiLevelType w:val="multilevel"/>
    <w:tmpl w:val="83AA9936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0E2841" w:themeColor="text2"/>
      </w:rPr>
    </w:lvl>
    <w:lvl w:ilvl="1">
      <w:start w:val="1"/>
      <w:numFmt w:val="bullet"/>
      <w:pStyle w:val="ListBullet2"/>
      <w:lvlText w:val="○"/>
      <w:lvlJc w:val="left"/>
      <w:pPr>
        <w:ind w:left="1080" w:hanging="360"/>
      </w:pPr>
      <w:rPr>
        <w:rFonts w:ascii="Times New Roman" w:hAnsi="Times New Roman" w:cs="Times New Roman" w:hint="default"/>
        <w:color w:val="0E2841" w:themeColor="text2"/>
      </w:rPr>
    </w:lvl>
    <w:lvl w:ilvl="2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  <w:color w:val="0E2841" w:themeColor="text2"/>
      </w:rPr>
    </w:lvl>
    <w:lvl w:ilvl="3">
      <w:start w:val="1"/>
      <w:numFmt w:val="bullet"/>
      <w:pStyle w:val="ListBullet4"/>
      <w:lvlText w:val="○"/>
      <w:lvlJc w:val="left"/>
      <w:pPr>
        <w:ind w:left="1800" w:hanging="360"/>
      </w:pPr>
      <w:rPr>
        <w:rFonts w:ascii="Times New Roman" w:hAnsi="Times New Roman" w:cs="Times New Roman" w:hint="default"/>
        <w:color w:val="0E2841" w:themeColor="text2"/>
      </w:rPr>
    </w:lvl>
    <w:lvl w:ilvl="4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  <w:color w:val="0E2841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42364609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A79"/>
    <w:rsid w:val="007B3BED"/>
    <w:rsid w:val="008F2F9D"/>
    <w:rsid w:val="00A81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49270949AD4F85A70888442F132B9F">
    <w:name w:val="FE49270949AD4F85A70888442F132B9F"/>
  </w:style>
  <w:style w:type="paragraph" w:customStyle="1" w:styleId="3B38F63A42D04C188D6353D77DEBDD97">
    <w:name w:val="3B38F63A42D04C188D6353D77DEBDD97"/>
  </w:style>
  <w:style w:type="paragraph" w:customStyle="1" w:styleId="4C63D0C6A1CB40B58E4D89A87E669E22">
    <w:name w:val="4C63D0C6A1CB40B58E4D89A87E669E22"/>
  </w:style>
  <w:style w:type="paragraph" w:customStyle="1" w:styleId="F165B3E71D6740C6B0A23A76D4A229FF">
    <w:name w:val="F165B3E71D6740C6B0A23A76D4A229FF"/>
  </w:style>
  <w:style w:type="paragraph" w:customStyle="1" w:styleId="CADA459A46C14C9EAF6284AC1D6B83EA">
    <w:name w:val="CADA459A46C14C9EAF6284AC1D6B83EA"/>
  </w:style>
  <w:style w:type="paragraph" w:customStyle="1" w:styleId="B5123C0D637C494D9923250228E3666E">
    <w:name w:val="B5123C0D637C494D9923250228E3666E"/>
  </w:style>
  <w:style w:type="paragraph" w:customStyle="1" w:styleId="0B6E196DE3A14D42BEE23729327082C7">
    <w:name w:val="0B6E196DE3A14D42BEE23729327082C7"/>
  </w:style>
  <w:style w:type="paragraph" w:customStyle="1" w:styleId="4D98722D375A4CD39095C28AB9F8E6DE">
    <w:name w:val="4D98722D375A4CD39095C28AB9F8E6DE"/>
  </w:style>
  <w:style w:type="paragraph" w:customStyle="1" w:styleId="5CCB58200B0E4F1291778864562DB72B">
    <w:name w:val="5CCB58200B0E4F1291778864562DB72B"/>
  </w:style>
  <w:style w:type="paragraph" w:customStyle="1" w:styleId="BEEE89169CAE4039ABF6FFF2B9672905">
    <w:name w:val="BEEE89169CAE4039ABF6FFF2B9672905"/>
  </w:style>
  <w:style w:type="paragraph" w:customStyle="1" w:styleId="0C2F88C536274878973DB658C8915BC0">
    <w:name w:val="0C2F88C536274878973DB658C8915BC0"/>
  </w:style>
  <w:style w:type="paragraph" w:customStyle="1" w:styleId="5A2EDFD6DF56410FB6353B109253F2F2">
    <w:name w:val="5A2EDFD6DF56410FB6353B109253F2F2"/>
  </w:style>
  <w:style w:type="paragraph" w:customStyle="1" w:styleId="55F1BDC5F94A4B55BBABECB739B04ED8">
    <w:name w:val="55F1BDC5F94A4B55BBABECB739B04ED8"/>
  </w:style>
  <w:style w:type="paragraph" w:customStyle="1" w:styleId="8E099F50D3194542BD102CB970E0996F">
    <w:name w:val="8E099F50D3194542BD102CB970E0996F"/>
  </w:style>
  <w:style w:type="paragraph" w:customStyle="1" w:styleId="4E0FB78DE4254B738E4E8A076F831F00">
    <w:name w:val="4E0FB78DE4254B738E4E8A076F831F00"/>
  </w:style>
  <w:style w:type="paragraph" w:styleId="ListBullet">
    <w:name w:val="List Bullet"/>
    <w:basedOn w:val="Normal"/>
    <w:uiPriority w:val="99"/>
    <w:rsid w:val="00A81A79"/>
    <w:pPr>
      <w:numPr>
        <w:numId w:val="1"/>
      </w:numPr>
      <w:contextualSpacing/>
    </w:pPr>
    <w:rPr>
      <w:rFonts w:ascii="Franklin Gothic Book" w:hAnsi="Franklin Gothic Book"/>
      <w:color w:val="000000" w:themeColor="text1"/>
      <w:kern w:val="0"/>
      <w:sz w:val="20"/>
      <w:lang w:eastAsia="ja-JP"/>
      <w14:ligatures w14:val="none"/>
    </w:rPr>
  </w:style>
  <w:style w:type="paragraph" w:styleId="ListBullet2">
    <w:name w:val="List Bullet 2"/>
    <w:basedOn w:val="Normal"/>
    <w:uiPriority w:val="99"/>
    <w:semiHidden/>
    <w:unhideWhenUsed/>
    <w:rsid w:val="00A81A79"/>
    <w:pPr>
      <w:numPr>
        <w:ilvl w:val="1"/>
        <w:numId w:val="1"/>
      </w:numPr>
      <w:contextualSpacing/>
    </w:pPr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styleId="ListBullet3">
    <w:name w:val="List Bullet 3"/>
    <w:basedOn w:val="Normal"/>
    <w:uiPriority w:val="99"/>
    <w:semiHidden/>
    <w:unhideWhenUsed/>
    <w:rsid w:val="00A81A79"/>
    <w:pPr>
      <w:numPr>
        <w:ilvl w:val="2"/>
        <w:numId w:val="1"/>
      </w:numPr>
      <w:contextualSpacing/>
    </w:pPr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styleId="ListBullet4">
    <w:name w:val="List Bullet 4"/>
    <w:basedOn w:val="Normal"/>
    <w:uiPriority w:val="99"/>
    <w:semiHidden/>
    <w:unhideWhenUsed/>
    <w:rsid w:val="00A81A79"/>
    <w:pPr>
      <w:numPr>
        <w:ilvl w:val="3"/>
        <w:numId w:val="1"/>
      </w:numPr>
      <w:contextualSpacing/>
    </w:pPr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styleId="ListBullet5">
    <w:name w:val="List Bullet 5"/>
    <w:basedOn w:val="Normal"/>
    <w:uiPriority w:val="99"/>
    <w:semiHidden/>
    <w:unhideWhenUsed/>
    <w:rsid w:val="00A81A79"/>
    <w:pPr>
      <w:numPr>
        <w:ilvl w:val="4"/>
        <w:numId w:val="1"/>
      </w:numPr>
      <w:contextualSpacing/>
    </w:pPr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customStyle="1" w:styleId="B21844BF7446427D8A7B0628CE0C45A1">
    <w:name w:val="B21844BF7446427D8A7B0628CE0C45A1"/>
  </w:style>
  <w:style w:type="paragraph" w:customStyle="1" w:styleId="F8E4B3FFC9B84268B1D126DC5EE208BB">
    <w:name w:val="F8E4B3FFC9B84268B1D126DC5EE208BB"/>
  </w:style>
  <w:style w:type="paragraph" w:customStyle="1" w:styleId="BEB7E67DE0A74ADCBE1F09B0DDF043C4">
    <w:name w:val="BEB7E67DE0A74ADCBE1F09B0DDF043C4"/>
  </w:style>
  <w:style w:type="paragraph" w:customStyle="1" w:styleId="80A699B03F93443C9BB12D7109E6C2C5">
    <w:name w:val="80A699B03F93443C9BB12D7109E6C2C5"/>
  </w:style>
  <w:style w:type="paragraph" w:customStyle="1" w:styleId="15E7E94556204A4EBA5D54AD21C2AB7B">
    <w:name w:val="15E7E94556204A4EBA5D54AD21C2AB7B"/>
  </w:style>
  <w:style w:type="paragraph" w:customStyle="1" w:styleId="E5FE4AB3568044A89D348559CC420664">
    <w:name w:val="E5FE4AB3568044A89D348559CC420664"/>
  </w:style>
  <w:style w:type="paragraph" w:customStyle="1" w:styleId="FC0255F752344BD0BC68CD387A134500">
    <w:name w:val="FC0255F752344BD0BC68CD387A134500"/>
  </w:style>
  <w:style w:type="paragraph" w:customStyle="1" w:styleId="C19B071BFE3A4F989F5AA8A26AB8FB64">
    <w:name w:val="C19B071BFE3A4F989F5AA8A26AB8FB64"/>
  </w:style>
  <w:style w:type="paragraph" w:customStyle="1" w:styleId="0A5290DFBB7240829C2759A9F4AF0011">
    <w:name w:val="0A5290DFBB7240829C2759A9F4AF0011"/>
  </w:style>
  <w:style w:type="paragraph" w:customStyle="1" w:styleId="370AA97343E645E2BF32A08C26A94B28">
    <w:name w:val="370AA97343E645E2BF32A08C26A94B28"/>
  </w:style>
  <w:style w:type="paragraph" w:customStyle="1" w:styleId="47EA6C8866B04DE1890A301C289CA25D">
    <w:name w:val="47EA6C8866B04DE1890A301C289CA25D"/>
  </w:style>
  <w:style w:type="paragraph" w:customStyle="1" w:styleId="8A3FC4A450594BC3848C877948DC6E22">
    <w:name w:val="8A3FC4A450594BC3848C877948DC6E22"/>
  </w:style>
  <w:style w:type="paragraph" w:customStyle="1" w:styleId="E6AE29C9D3B347EAAFFCF7237E493EC4">
    <w:name w:val="E6AE29C9D3B347EAAFFCF7237E493EC4"/>
  </w:style>
  <w:style w:type="paragraph" w:customStyle="1" w:styleId="6A2726C3F03D46DA8A478FA87B1563B5">
    <w:name w:val="6A2726C3F03D46DA8A478FA87B1563B5"/>
  </w:style>
  <w:style w:type="paragraph" w:customStyle="1" w:styleId="6D3F5AF24C1C4920B978804D95EE94B1">
    <w:name w:val="6D3F5AF24C1C4920B978804D95EE94B1"/>
  </w:style>
  <w:style w:type="paragraph" w:customStyle="1" w:styleId="1F29FAE9ACE74A8080AC70E2C5F5E3AF">
    <w:name w:val="1F29FAE9ACE74A8080AC70E2C5F5E3AF"/>
  </w:style>
  <w:style w:type="paragraph" w:customStyle="1" w:styleId="4064D22A38814B2CB2C1D7D23121334D">
    <w:name w:val="4064D22A38814B2CB2C1D7D23121334D"/>
  </w:style>
  <w:style w:type="paragraph" w:customStyle="1" w:styleId="E7A3ECCD53874AC989436D31A12696BC">
    <w:name w:val="E7A3ECCD53874AC989436D31A12696BC"/>
  </w:style>
  <w:style w:type="paragraph" w:customStyle="1" w:styleId="3B51150A6C5547A69B0E926D19DB4244">
    <w:name w:val="3B51150A6C5547A69B0E926D19DB4244"/>
  </w:style>
  <w:style w:type="paragraph" w:customStyle="1" w:styleId="1CA18059AE4F4601BA2338874941E9B4">
    <w:name w:val="1CA18059AE4F4601BA2338874941E9B4"/>
  </w:style>
  <w:style w:type="paragraph" w:customStyle="1" w:styleId="F20DE0DC435E46D5813DC8DC7B76C8FA">
    <w:name w:val="F20DE0DC435E46D5813DC8DC7B76C8FA"/>
  </w:style>
  <w:style w:type="paragraph" w:customStyle="1" w:styleId="3E9E3F6B92214EA3867159D3F7990A5C">
    <w:name w:val="3E9E3F6B92214EA3867159D3F7990A5C"/>
  </w:style>
  <w:style w:type="paragraph" w:customStyle="1" w:styleId="44C960DEFB8944C396EA1A5D1D67B262">
    <w:name w:val="44C960DEFB8944C396EA1A5D1D67B262"/>
  </w:style>
  <w:style w:type="paragraph" w:customStyle="1" w:styleId="362225806B6C4A839BBA58800161E054">
    <w:name w:val="362225806B6C4A839BBA58800161E054"/>
  </w:style>
  <w:style w:type="paragraph" w:customStyle="1" w:styleId="A905948F9C844BB48B75F09D5200183B">
    <w:name w:val="A905948F9C844BB48B75F09D5200183B"/>
  </w:style>
  <w:style w:type="paragraph" w:customStyle="1" w:styleId="73C55618C2BE48478CD34EE870A0D400">
    <w:name w:val="73C55618C2BE48478CD34EE870A0D400"/>
  </w:style>
  <w:style w:type="paragraph" w:customStyle="1" w:styleId="0405A2D90DBE4811AE0690B24FBCE4EC">
    <w:name w:val="0405A2D90DBE4811AE0690B24FBCE4EC"/>
  </w:style>
  <w:style w:type="paragraph" w:customStyle="1" w:styleId="A73E9EE76FD3497BB966F59E6534E900">
    <w:name w:val="A73E9EE76FD3497BB966F59E6534E900"/>
  </w:style>
  <w:style w:type="character" w:customStyle="1" w:styleId="NotBold">
    <w:name w:val="Not Bold"/>
    <w:uiPriority w:val="1"/>
    <w:qFormat/>
    <w:rsid w:val="00A81A79"/>
    <w:rPr>
      <w:b/>
      <w:bCs/>
      <w:color w:val="auto"/>
    </w:rPr>
  </w:style>
  <w:style w:type="paragraph" w:customStyle="1" w:styleId="688031BFCED24B959C514AE41D09046A">
    <w:name w:val="688031BFCED24B959C514AE41D09046A"/>
  </w:style>
  <w:style w:type="paragraph" w:customStyle="1" w:styleId="FA963D0C4D5644629548DDA58A569BBE">
    <w:name w:val="FA963D0C4D5644629548DDA58A569BBE"/>
  </w:style>
  <w:style w:type="paragraph" w:customStyle="1" w:styleId="B298963EFC8D4CC5A3A2537F85E6E590">
    <w:name w:val="B298963EFC8D4CC5A3A2537F85E6E590"/>
  </w:style>
  <w:style w:type="paragraph" w:customStyle="1" w:styleId="C634DF05141D4C88A69E6F9526676391">
    <w:name w:val="C634DF05141D4C88A69E6F9526676391"/>
  </w:style>
  <w:style w:type="paragraph" w:customStyle="1" w:styleId="60A4CBB441C6466BAAB7F8B21A03FD95">
    <w:name w:val="60A4CBB441C6466BAAB7F8B21A03FD95"/>
  </w:style>
  <w:style w:type="paragraph" w:customStyle="1" w:styleId="509AB738CBA2447B926E817027F0B1D1">
    <w:name w:val="509AB738CBA2447B926E817027F0B1D1"/>
    <w:rsid w:val="00A81A79"/>
  </w:style>
  <w:style w:type="paragraph" w:customStyle="1" w:styleId="FF1145DF46F5442784FC0AD2D7097CF4">
    <w:name w:val="FF1145DF46F5442784FC0AD2D7097CF4"/>
    <w:rsid w:val="00A81A79"/>
  </w:style>
  <w:style w:type="paragraph" w:customStyle="1" w:styleId="A1C75958431B4980985C617785485CDC">
    <w:name w:val="A1C75958431B4980985C617785485CDC"/>
    <w:rsid w:val="00A81A79"/>
  </w:style>
  <w:style w:type="paragraph" w:customStyle="1" w:styleId="9E8A0661AE20445BAF087B0DB7E5D836">
    <w:name w:val="9E8A0661AE20445BAF087B0DB7E5D836"/>
    <w:rsid w:val="00A81A79"/>
  </w:style>
  <w:style w:type="paragraph" w:customStyle="1" w:styleId="BBFEE8CC7A3240E2BB1CD81B0313CAB2">
    <w:name w:val="BBFEE8CC7A3240E2BB1CD81B0313CAB2"/>
    <w:rsid w:val="00A81A79"/>
  </w:style>
  <w:style w:type="paragraph" w:customStyle="1" w:styleId="51A218A5BAC44F2C8EB4E8629A0CED56">
    <w:name w:val="51A218A5BAC44F2C8EB4E8629A0CED56"/>
    <w:rsid w:val="00A81A79"/>
  </w:style>
  <w:style w:type="paragraph" w:customStyle="1" w:styleId="97BEAA38521842F7873CB663D66089CB">
    <w:name w:val="97BEAA38521842F7873CB663D66089CB"/>
    <w:rsid w:val="00A81A79"/>
  </w:style>
  <w:style w:type="paragraph" w:customStyle="1" w:styleId="71471787DCC84C7788D63917B72E1170">
    <w:name w:val="71471787DCC84C7788D63917B72E1170"/>
    <w:rsid w:val="00A81A79"/>
  </w:style>
  <w:style w:type="paragraph" w:customStyle="1" w:styleId="6FCAD423F7D14B7C965F5FE46863F177">
    <w:name w:val="6FCAD423F7D14B7C965F5FE46863F177"/>
    <w:rsid w:val="00A81A79"/>
  </w:style>
  <w:style w:type="paragraph" w:customStyle="1" w:styleId="20281BB54D944B0FA21827FEED831E3B">
    <w:name w:val="20281BB54D944B0FA21827FEED831E3B"/>
    <w:rsid w:val="00A81A79"/>
  </w:style>
  <w:style w:type="paragraph" w:customStyle="1" w:styleId="F38CC24F2DE0471DBADED322277C724A">
    <w:name w:val="F38CC24F2DE0471DBADED322277C724A"/>
    <w:rsid w:val="00A81A79"/>
  </w:style>
  <w:style w:type="paragraph" w:customStyle="1" w:styleId="6CB1786D26FB4EBA844E74964DC7E6B6">
    <w:name w:val="6CB1786D26FB4EBA844E74964DC7E6B6"/>
    <w:rsid w:val="00A81A79"/>
  </w:style>
  <w:style w:type="paragraph" w:customStyle="1" w:styleId="3B17A5FA99E44327A2A4526AD06F78B8">
    <w:name w:val="3B17A5FA99E44327A2A4526AD06F78B8"/>
    <w:rsid w:val="00A81A79"/>
  </w:style>
  <w:style w:type="paragraph" w:customStyle="1" w:styleId="D1237D10127D4743BF3C08EA64BF8B35">
    <w:name w:val="D1237D10127D4743BF3C08EA64BF8B35"/>
    <w:rsid w:val="00A81A79"/>
  </w:style>
  <w:style w:type="paragraph" w:customStyle="1" w:styleId="3AD202F1213644B392F27BA6BEF9EB6C">
    <w:name w:val="3AD202F1213644B392F27BA6BEF9EB6C"/>
    <w:rsid w:val="00A81A79"/>
  </w:style>
  <w:style w:type="paragraph" w:customStyle="1" w:styleId="C003FFB76BC74A45B1D161FE862250C2">
    <w:name w:val="C003FFB76BC74A45B1D161FE862250C2"/>
    <w:rsid w:val="00A81A79"/>
  </w:style>
  <w:style w:type="paragraph" w:customStyle="1" w:styleId="41F69BB3CC1D4C5581C2C46FC729A875">
    <w:name w:val="41F69BB3CC1D4C5581C2C46FC729A875"/>
    <w:rsid w:val="00A81A79"/>
  </w:style>
  <w:style w:type="paragraph" w:customStyle="1" w:styleId="8C6D470BA90A4D128C5A611FB9B4A5B2">
    <w:name w:val="8C6D470BA90A4D128C5A611FB9B4A5B2"/>
    <w:rsid w:val="00A81A79"/>
  </w:style>
  <w:style w:type="paragraph" w:customStyle="1" w:styleId="3B7C9E28758441379BD6747FEE0D6267">
    <w:name w:val="3B7C9E28758441379BD6747FEE0D6267"/>
    <w:rsid w:val="00A81A79"/>
  </w:style>
  <w:style w:type="paragraph" w:customStyle="1" w:styleId="7CF92CAD5A8A49CE8BE9036DF686EC1A">
    <w:name w:val="7CF92CAD5A8A49CE8BE9036DF686EC1A"/>
    <w:rsid w:val="00A81A79"/>
  </w:style>
  <w:style w:type="paragraph" w:customStyle="1" w:styleId="9350105FCC5440A6A077DADA0894535F">
    <w:name w:val="9350105FCC5440A6A077DADA0894535F"/>
    <w:rsid w:val="00A81A79"/>
  </w:style>
  <w:style w:type="paragraph" w:customStyle="1" w:styleId="223409F5DA924B7BB58387DE34685D16">
    <w:name w:val="223409F5DA924B7BB58387DE34685D16"/>
    <w:rsid w:val="00A81A79"/>
  </w:style>
  <w:style w:type="paragraph" w:customStyle="1" w:styleId="6350218C1AD747B69CBA7F668BC4FDC8">
    <w:name w:val="6350218C1AD747B69CBA7F668BC4FDC8"/>
    <w:rsid w:val="00A81A79"/>
  </w:style>
  <w:style w:type="paragraph" w:customStyle="1" w:styleId="65D5F88281204C239D4B0849EDE1F636">
    <w:name w:val="65D5F88281204C239D4B0849EDE1F636"/>
    <w:rsid w:val="00A81A79"/>
  </w:style>
  <w:style w:type="paragraph" w:customStyle="1" w:styleId="2425FBB9534C4BA98EA166DE95BFDE6C">
    <w:name w:val="2425FBB9534C4BA98EA166DE95BFDE6C"/>
    <w:rsid w:val="00A81A79"/>
  </w:style>
  <w:style w:type="paragraph" w:customStyle="1" w:styleId="46E19FB834384F7A9420DA5AAAA88D8E">
    <w:name w:val="46E19FB834384F7A9420DA5AAAA88D8E"/>
    <w:rsid w:val="00A81A79"/>
  </w:style>
  <w:style w:type="paragraph" w:customStyle="1" w:styleId="C4187410F63841B08B46EE7BAD1FB6BD">
    <w:name w:val="C4187410F63841B08B46EE7BAD1FB6BD"/>
    <w:rsid w:val="00A81A79"/>
  </w:style>
  <w:style w:type="paragraph" w:customStyle="1" w:styleId="34A257BA475D45F587AAD931EB8CC219">
    <w:name w:val="34A257BA475D45F587AAD931EB8CC219"/>
    <w:rsid w:val="00A81A79"/>
  </w:style>
  <w:style w:type="paragraph" w:customStyle="1" w:styleId="0C2C6B7CD4ED46D79ED7EE7EA6E44ED7">
    <w:name w:val="0C2C6B7CD4ED46D79ED7EE7EA6E44ED7"/>
    <w:rsid w:val="00A81A79"/>
  </w:style>
  <w:style w:type="paragraph" w:customStyle="1" w:styleId="26227280507F4EB18246DAE4F7AEEB73">
    <w:name w:val="26227280507F4EB18246DAE4F7AEEB73"/>
    <w:rsid w:val="00A81A79"/>
  </w:style>
  <w:style w:type="paragraph" w:customStyle="1" w:styleId="4EA36ABE62D8408FA187B3E6545DB370">
    <w:name w:val="4EA36ABE62D8408FA187B3E6545DB370"/>
    <w:rsid w:val="00A81A79"/>
  </w:style>
  <w:style w:type="paragraph" w:customStyle="1" w:styleId="A3B7D24237FB4A8198548958B141FCFF">
    <w:name w:val="A3B7D24237FB4A8198548958B141FCFF"/>
    <w:rsid w:val="00A81A79"/>
  </w:style>
  <w:style w:type="paragraph" w:customStyle="1" w:styleId="E9A69CDE487A46DDAEDD8B0E2DAAB445">
    <w:name w:val="E9A69CDE487A46DDAEDD8B0E2DAAB445"/>
    <w:rsid w:val="00A81A79"/>
  </w:style>
  <w:style w:type="paragraph" w:customStyle="1" w:styleId="03877C3565C4443DB864DC2FE26C782E">
    <w:name w:val="03877C3565C4443DB864DC2FE26C782E"/>
    <w:rsid w:val="00A81A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488EFA-900E-4405-BD4E-E83D13AD8CB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68BEF44-5CE4-407D-801F-ABCD28C15F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773DEF-F3EB-4EBC-916F-5D6A2722CF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professional resume.dotx</Template>
  <TotalTime>163</TotalTime>
  <Pages>2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Hancock</dc:creator>
  <cp:keywords/>
  <dc:description/>
  <cp:lastModifiedBy>Dave Hancock</cp:lastModifiedBy>
  <cp:revision>57</cp:revision>
  <dcterms:created xsi:type="dcterms:W3CDTF">2025-02-21T18:26:00Z</dcterms:created>
  <dcterms:modified xsi:type="dcterms:W3CDTF">2025-02-22T00:53:00Z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